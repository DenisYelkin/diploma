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DE" w:rsidRDefault="008D4217" w:rsidP="006E71DE">
      <w:pPr>
        <w:spacing w:after="240"/>
        <w:ind w:firstLine="709"/>
        <w:jc w:val="center"/>
        <w:rPr>
          <w:b/>
        </w:rPr>
      </w:pPr>
      <w:r>
        <w:rPr>
          <w:b/>
        </w:rPr>
        <w:t>АВТОРСКАЯ СПРАВКА</w:t>
      </w:r>
    </w:p>
    <w:p w:rsidR="00CE5F62" w:rsidRPr="00DB0501" w:rsidRDefault="00F26202" w:rsidP="00F50CF1">
      <w:pPr>
        <w:ind w:firstLine="709"/>
      </w:pPr>
      <w:r>
        <w:t>Я (мы)</w:t>
      </w:r>
      <w:r w:rsidR="00790DE5">
        <w:t>,</w:t>
      </w:r>
      <w:r w:rsidR="00DB0501">
        <w:t xml:space="preserve">  </w:t>
      </w:r>
      <w:sdt>
        <w:sdtPr>
          <w:rPr>
            <w:rStyle w:val="3"/>
          </w:rPr>
          <w:id w:val="18169941"/>
          <w:lock w:val="sdtLocked"/>
          <w:placeholder>
            <w:docPart w:val="7901DEF5F47C4EBEBB981809C1DC161F"/>
          </w:placeholder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Елкин Денис Алексеевич, студент группы 6227</w:t>
          </w:r>
          <w:r w:rsidR="00F36A02" w:rsidRPr="00F36A02">
            <w:rPr>
              <w:rStyle w:val="3"/>
            </w:rPr>
            <w:t xml:space="preserve"> </w:t>
          </w:r>
          <w:r w:rsidR="009A46BE">
            <w:rPr>
              <w:rStyle w:val="3"/>
            </w:rPr>
            <w:t>М</w:t>
          </w:r>
          <w:r w:rsidR="00F36A02" w:rsidRPr="00F36A02">
            <w:rPr>
              <w:rStyle w:val="3"/>
            </w:rPr>
            <w:t xml:space="preserve"> 402 </w:t>
          </w:r>
          <w:r w:rsidR="00F36A02">
            <w:rPr>
              <w:rStyle w:val="3"/>
            </w:rPr>
            <w:t>Самарского Государственного Аэрокосмического Университета</w:t>
          </w:r>
          <w:r w:rsidR="009A46BE">
            <w:rPr>
              <w:rStyle w:val="3"/>
            </w:rPr>
            <w:t>; Фурсов Владимир Алексеевич, заведующий кафедрой суперкомпьютеров и общей информатики Самарского Государственног</w:t>
          </w:r>
          <w:r w:rsidR="00F36A02">
            <w:rPr>
              <w:rStyle w:val="3"/>
            </w:rPr>
            <w:t>о Аэрокосмического Университета</w:t>
          </w:r>
        </w:sdtContent>
      </w:sdt>
      <w:r w:rsidR="00DB0501">
        <w:rPr>
          <w:rStyle w:val="3"/>
          <w:i w:val="0"/>
        </w:rPr>
        <w:t>,</w:t>
      </w:r>
    </w:p>
    <w:p w:rsidR="00A7241F" w:rsidRDefault="00DB0501" w:rsidP="0096500A">
      <w:pPr>
        <w:spacing w:before="240"/>
        <w:jc w:val="both"/>
      </w:pPr>
      <w:r>
        <w:t>н</w:t>
      </w:r>
      <w:r w:rsidR="00CA05C7" w:rsidRPr="00CA05C7">
        <w:t>астоящим сообщаю(ем)</w:t>
      </w:r>
      <w:r w:rsidR="00CA05C7">
        <w:t>, что при подг</w:t>
      </w:r>
      <w:r w:rsidR="00F9010E">
        <w:t>отовке</w:t>
      </w:r>
    </w:p>
    <w:p w:rsidR="00F50CF1" w:rsidRPr="00F50CF1" w:rsidRDefault="00F50CF1" w:rsidP="00F50CF1">
      <w:pPr>
        <w:jc w:val="center"/>
        <w:rPr>
          <w:sz w:val="20"/>
          <w:szCs w:val="20"/>
        </w:rPr>
      </w:pPr>
    </w:p>
    <w:p w:rsidR="00CA05C7" w:rsidRDefault="00FE0CFD" w:rsidP="00F50CF1">
      <w:pPr>
        <w:tabs>
          <w:tab w:val="center" w:pos="5386"/>
          <w:tab w:val="left" w:pos="7620"/>
        </w:tabs>
        <w:ind w:firstLine="709"/>
        <w:jc w:val="center"/>
        <w:rPr>
          <w:rStyle w:val="3"/>
        </w:rPr>
      </w:pPr>
      <w:sdt>
        <w:sdtPr>
          <w:rPr>
            <w:rStyle w:val="3"/>
          </w:rPr>
          <w:id w:val="22367068"/>
          <w:lock w:val="sdtLocked"/>
          <w:placeholder>
            <w:docPart w:val="7D86328AD41343AF88695474A274B345"/>
          </w:placeholder>
          <w:comboBox>
            <w:listItem w:displayText="автореферата" w:value="автореферата"/>
            <w:listItem w:displayText="выставочных экспонатов" w:value="выставочных экспонатов"/>
            <w:listItem w:displayText="диссертации" w:value="диссертации"/>
            <w:listItem w:displayText="доклада" w:value="доклада"/>
            <w:listItem w:displayText="курса лекций" w:value="курса лекций"/>
            <w:listItem w:displayText="монографии" w:value="монографии"/>
            <w:listItem w:displayText="отчета" w:value="отчета"/>
            <w:listItem w:displayText="презентации" w:value="презентации"/>
            <w:listItem w:displayText="программного комплекса" w:value="программного комплекса"/>
            <w:listItem w:displayText="статьи" w:value="статьи"/>
            <w:listItem w:displayText="тезисов доклада" w:value="тезисов доклада"/>
            <w:listItem w:displayText="учебного пособия" w:value="учебного пособия"/>
          </w:comboBox>
        </w:sdtPr>
        <w:sdtEndPr>
          <w:rPr>
            <w:rStyle w:val="DefaultParagraphFont"/>
            <w:b/>
            <w:i w:val="0"/>
          </w:rPr>
        </w:sdtEndPr>
        <w:sdtContent>
          <w:r w:rsidR="009A46BE">
            <w:rPr>
              <w:rStyle w:val="3"/>
            </w:rPr>
            <w:t>статьи</w:t>
          </w:r>
        </w:sdtContent>
      </w:sdt>
      <w:r w:rsidR="00F50CF1">
        <w:rPr>
          <w:rStyle w:val="3"/>
        </w:rPr>
        <w:t xml:space="preserve"> </w:t>
      </w:r>
    </w:p>
    <w:p w:rsidR="00F50CF1" w:rsidRPr="00F50CF1" w:rsidRDefault="00F50CF1" w:rsidP="00F50CF1">
      <w:pPr>
        <w:tabs>
          <w:tab w:val="center" w:pos="5386"/>
          <w:tab w:val="left" w:pos="7620"/>
        </w:tabs>
        <w:ind w:firstLine="709"/>
        <w:jc w:val="center"/>
        <w:rPr>
          <w:rStyle w:val="3"/>
          <w:b/>
          <w:sz w:val="20"/>
          <w:szCs w:val="20"/>
        </w:rPr>
      </w:pPr>
    </w:p>
    <w:p w:rsidR="00F9010E" w:rsidRDefault="00FE0CFD" w:rsidP="00F50CF1">
      <w:pPr>
        <w:ind w:firstLine="709"/>
        <w:jc w:val="center"/>
        <w:rPr>
          <w:rStyle w:val="1"/>
        </w:rPr>
      </w:pPr>
      <w:sdt>
        <w:sdtPr>
          <w:rPr>
            <w:rStyle w:val="1"/>
          </w:rPr>
          <w:id w:val="17704734"/>
          <w:lock w:val="sdtLocked"/>
          <w:placeholder>
            <w:docPart w:val="9E541F51C0DC46D3BC4976D8FD3EF3BD"/>
          </w:placeholder>
        </w:sdtPr>
        <w:sdtEndPr>
          <w:rPr>
            <w:rStyle w:val="DefaultParagraphFont"/>
            <w:b w:val="0"/>
            <w:i w:val="0"/>
          </w:rPr>
        </w:sdtEndPr>
        <w:sdtContent>
          <w:r w:rsidR="009A46BE">
            <w:rPr>
              <w:rStyle w:val="1"/>
            </w:rPr>
            <w:t>Восстановление изображений нелинейными фильтрами, полученными идентификацией линейной по параметрам модели</w:t>
          </w:r>
        </w:sdtContent>
      </w:sdt>
    </w:p>
    <w:p w:rsidR="00F50CF1" w:rsidRPr="00F50CF1" w:rsidRDefault="00F50CF1" w:rsidP="00F50CF1">
      <w:pPr>
        <w:ind w:firstLine="709"/>
        <w:jc w:val="center"/>
        <w:rPr>
          <w:rStyle w:val="1"/>
          <w:sz w:val="20"/>
          <w:szCs w:val="20"/>
        </w:rPr>
      </w:pPr>
    </w:p>
    <w:p w:rsidR="002E0DCA" w:rsidRDefault="00CA05C7" w:rsidP="00011D84">
      <w:pPr>
        <w:jc w:val="both"/>
      </w:pPr>
      <w:r>
        <w:t>в объеме</w:t>
      </w:r>
      <w:r w:rsidR="002E0DCA">
        <w:t>:</w:t>
      </w:r>
    </w:p>
    <w:p w:rsidR="002E0DCA" w:rsidRDefault="00FE0CFD" w:rsidP="002E0DCA">
      <w:pPr>
        <w:ind w:firstLine="709"/>
        <w:jc w:val="both"/>
      </w:pPr>
      <w:sdt>
        <w:sdtPr>
          <w:rPr>
            <w:rStyle w:val="3"/>
          </w:rPr>
          <w:id w:val="18489128"/>
          <w:lock w:val="sdtLocked"/>
          <w:placeholder>
            <w:docPart w:val="EA0417A96D244B6E8F8F8CC63E9C3766"/>
          </w:placeholder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4</w:t>
          </w:r>
        </w:sdtContent>
      </w:sdt>
      <w:r w:rsidR="006540AF">
        <w:t xml:space="preserve"> </w:t>
      </w:r>
      <w:r w:rsidR="001F1CFA">
        <w:t xml:space="preserve"> </w:t>
      </w:r>
      <w:r w:rsidR="0096500A">
        <w:t>страниц</w:t>
      </w:r>
      <w:r w:rsidR="002E0DCA">
        <w:t>,</w:t>
      </w:r>
    </w:p>
    <w:p w:rsidR="002E0DCA" w:rsidRDefault="00FE0CFD" w:rsidP="002E0DCA">
      <w:pPr>
        <w:ind w:firstLine="709"/>
        <w:jc w:val="both"/>
      </w:pPr>
      <w:sdt>
        <w:sdtPr>
          <w:rPr>
            <w:rStyle w:val="3"/>
            <w:i w:val="0"/>
          </w:rPr>
          <w:id w:val="18489132"/>
          <w:lock w:val="sdtLocked"/>
          <w:placeholder>
            <w:docPart w:val="3BE833CC13C5401BAE2757F47B55CC9E"/>
          </w:placeholder>
        </w:sdtPr>
        <w:sdtEndPr>
          <w:rPr>
            <w:rStyle w:val="DefaultParagraphFont"/>
            <w:i/>
          </w:rPr>
        </w:sdtEndPr>
        <w:sdtContent>
          <w:r w:rsidR="009A46BE">
            <w:rPr>
              <w:rStyle w:val="3"/>
              <w:i w:val="0"/>
            </w:rPr>
            <w:t>16</w:t>
          </w:r>
        </w:sdtContent>
      </w:sdt>
      <w:r w:rsidR="00CA05C7">
        <w:t xml:space="preserve"> </w:t>
      </w:r>
      <w:r w:rsidR="001F1CFA">
        <w:t xml:space="preserve"> </w:t>
      </w:r>
      <w:r w:rsidR="0096500A">
        <w:t>рисунков</w:t>
      </w:r>
      <w:r w:rsidR="002E0DCA">
        <w:t>,</w:t>
      </w:r>
    </w:p>
    <w:p w:rsidR="00DB0501" w:rsidRPr="0096500A" w:rsidRDefault="00FE0CFD" w:rsidP="002E0DCA">
      <w:pPr>
        <w:ind w:firstLine="709"/>
        <w:jc w:val="both"/>
        <w:rPr>
          <w:b/>
        </w:rPr>
      </w:pPr>
      <w:sdt>
        <w:sdtPr>
          <w:rPr>
            <w:rStyle w:val="3"/>
          </w:rPr>
          <w:id w:val="5752571"/>
          <w:lock w:val="sdtLocked"/>
          <w:placeholder>
            <w:docPart w:val="658BD316E3C6436EAF9F953A4479F68B"/>
          </w:placeholder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1</w:t>
          </w:r>
        </w:sdtContent>
      </w:sdt>
      <w:r w:rsidR="0096500A">
        <w:rPr>
          <w:rStyle w:val="3"/>
        </w:rPr>
        <w:t xml:space="preserve">  </w:t>
      </w:r>
      <w:r w:rsidR="0096500A">
        <w:rPr>
          <w:rStyle w:val="3"/>
          <w:i w:val="0"/>
        </w:rPr>
        <w:t>таблиц,</w:t>
      </w:r>
    </w:p>
    <w:p w:rsidR="002E0DCA" w:rsidRDefault="00FE0CFD" w:rsidP="002E0DCA">
      <w:pPr>
        <w:ind w:firstLine="709"/>
        <w:jc w:val="both"/>
      </w:pPr>
      <w:sdt>
        <w:sdtPr>
          <w:rPr>
            <w:rStyle w:val="3"/>
          </w:rPr>
          <w:id w:val="18489134"/>
          <w:lock w:val="sdtLocked"/>
          <w:placeholder>
            <w:docPart w:val="8DAAA64320714562904C2414E87836B0"/>
          </w:placeholder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12866</w:t>
          </w:r>
        </w:sdtContent>
      </w:sdt>
      <w:r w:rsidR="005B165B">
        <w:t xml:space="preserve"> </w:t>
      </w:r>
      <w:r w:rsidR="001F1CFA">
        <w:t xml:space="preserve"> </w:t>
      </w:r>
      <w:r w:rsidR="00FB609E">
        <w:t>п</w:t>
      </w:r>
      <w:r w:rsidR="005B165B">
        <w:t>ечатных</w:t>
      </w:r>
      <w:r w:rsidR="00FB609E">
        <w:t xml:space="preserve"> </w:t>
      </w:r>
      <w:r w:rsidR="005B165B">
        <w:t>знаков</w:t>
      </w:r>
      <w:r w:rsidR="00D06A0B">
        <w:t xml:space="preserve"> </w:t>
      </w:r>
      <w:r w:rsidR="005B165B">
        <w:t>машинописного</w:t>
      </w:r>
      <w:r w:rsidR="00D06A0B">
        <w:t xml:space="preserve"> </w:t>
      </w:r>
      <w:r w:rsidR="005B165B">
        <w:t>текста</w:t>
      </w:r>
      <w:r w:rsidR="00D70330">
        <w:t xml:space="preserve"> с пробелами</w:t>
      </w:r>
      <w:r w:rsidR="002E0DCA">
        <w:t>,</w:t>
      </w:r>
    </w:p>
    <w:p w:rsidR="002E0DCA" w:rsidRDefault="00FE0CFD" w:rsidP="002E0DCA">
      <w:pPr>
        <w:ind w:firstLine="709"/>
        <w:jc w:val="both"/>
      </w:pPr>
      <w:sdt>
        <w:sdtPr>
          <w:rPr>
            <w:rStyle w:val="3"/>
          </w:rPr>
          <w:id w:val="18489137"/>
          <w:lock w:val="sdtLocked"/>
          <w:placeholder>
            <w:docPart w:val="AED401F2EF81427AB21BE6FB2084C387"/>
          </w:placeholder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0</w:t>
          </w:r>
        </w:sdtContent>
      </w:sdt>
      <w:r w:rsidR="002E0DCA">
        <w:t xml:space="preserve"> </w:t>
      </w:r>
      <w:r w:rsidR="001F1CFA">
        <w:t xml:space="preserve"> </w:t>
      </w:r>
      <w:r w:rsidR="00FB609E">
        <w:t>экспонатов</w:t>
      </w:r>
      <w:r w:rsidR="0096500A">
        <w:t>,</w:t>
      </w:r>
    </w:p>
    <w:p w:rsidR="00F85594" w:rsidRDefault="00D06A0B" w:rsidP="00011D84">
      <w:pPr>
        <w:jc w:val="both"/>
      </w:pPr>
      <w:r>
        <w:t xml:space="preserve">информация и </w:t>
      </w:r>
      <w:r w:rsidR="007F2CF1">
        <w:t>литературные</w:t>
      </w:r>
      <w:r w:rsidR="002E0DCA">
        <w:t xml:space="preserve"> </w:t>
      </w:r>
      <w:r w:rsidR="00DE34CE">
        <w:t>источники,</w:t>
      </w:r>
      <w:r>
        <w:t xml:space="preserve"> </w:t>
      </w:r>
      <w:r w:rsidR="00DE34CE">
        <w:t>имеющие гриф</w:t>
      </w:r>
      <w:r w:rsidR="00D01694" w:rsidRPr="008D4217">
        <w:t xml:space="preserve"> </w:t>
      </w:r>
      <w:r w:rsidR="00D01694">
        <w:t xml:space="preserve">секретности или ДСП </w:t>
      </w:r>
      <w:sdt>
        <w:sdtPr>
          <w:rPr>
            <w:rStyle w:val="3"/>
          </w:rPr>
          <w:id w:val="18489138"/>
          <w:lock w:val="sdtLocked"/>
          <w:placeholder>
            <w:docPart w:val="B15B4F57F3484FD7ABCAF78BD33FA220"/>
          </w:placeholder>
          <w:comboBox>
            <w:listItem w:displayText="не использовались" w:value="не использовались"/>
            <w:listItem w:displayText="использовались" w:value="использовались"/>
          </w:comboBox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не использовались</w:t>
          </w:r>
        </w:sdtContent>
      </w:sdt>
      <w:r w:rsidR="00F85594">
        <w:t>;</w:t>
      </w:r>
    </w:p>
    <w:p w:rsidR="00CA05C7" w:rsidRDefault="00F85594" w:rsidP="00F85594">
      <w:pPr>
        <w:tabs>
          <w:tab w:val="left" w:pos="8160"/>
        </w:tabs>
        <w:jc w:val="both"/>
        <w:rPr>
          <w:rStyle w:val="3"/>
          <w:i w:val="0"/>
        </w:rPr>
      </w:pPr>
      <w:r>
        <w:t xml:space="preserve">служебные </w:t>
      </w:r>
      <w:r w:rsidR="00DE34CE">
        <w:t xml:space="preserve">материалы других организаций в </w:t>
      </w:r>
      <w:r>
        <w:t>материале</w:t>
      </w:r>
      <w:r w:rsidR="00802BAD">
        <w:t xml:space="preserve"> </w:t>
      </w:r>
      <w:r>
        <w:t xml:space="preserve"> </w:t>
      </w:r>
      <w:sdt>
        <w:sdtPr>
          <w:rPr>
            <w:rStyle w:val="3"/>
          </w:rPr>
          <w:id w:val="18489142"/>
          <w:lock w:val="sdtLocked"/>
          <w:placeholder>
            <w:docPart w:val="73EADBEB2F864CB1BB7755C6D0CAA480"/>
          </w:placeholder>
          <w:comboBox>
            <w:listItem w:displayText="не содержатся" w:value="не содержатся"/>
            <w:listItem w:displayText="содержатся" w:value="содержатся"/>
          </w:comboBox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не содержатся</w:t>
          </w:r>
        </w:sdtContent>
      </w:sdt>
      <w:r w:rsidR="00F420CE">
        <w:rPr>
          <w:rStyle w:val="3"/>
          <w:i w:val="0"/>
        </w:rPr>
        <w:t>;</w:t>
      </w:r>
    </w:p>
    <w:p w:rsidR="00DB55F7" w:rsidRDefault="002E0745" w:rsidP="00011D84">
      <w:pPr>
        <w:jc w:val="both"/>
      </w:pPr>
      <w:r>
        <w:t>сведения,</w:t>
      </w:r>
      <w:r w:rsidR="007F2CF1">
        <w:t xml:space="preserve"> </w:t>
      </w:r>
      <w:r>
        <w:t>которые</w:t>
      </w:r>
      <w:r w:rsidR="007F2CF1">
        <w:t xml:space="preserve"> </w:t>
      </w:r>
      <w:r>
        <w:t>могли</w:t>
      </w:r>
      <w:r w:rsidR="007F2CF1">
        <w:t xml:space="preserve"> </w:t>
      </w:r>
      <w:r>
        <w:t>бы составить</w:t>
      </w:r>
      <w:r w:rsidR="00F420CE">
        <w:t xml:space="preserve"> </w:t>
      </w:r>
      <w:r>
        <w:t>предмет</w:t>
      </w:r>
      <w:r w:rsidR="00F420CE">
        <w:t xml:space="preserve"> изобретения, но не </w:t>
      </w:r>
      <w:r w:rsidR="007F2CF1">
        <w:t>оформлен</w:t>
      </w:r>
      <w:r w:rsidR="00F420CE">
        <w:t xml:space="preserve">ы </w:t>
      </w:r>
      <w:r w:rsidR="007F2CF1">
        <w:t>заявками</w:t>
      </w:r>
      <w:r w:rsidR="000D3C7E">
        <w:t xml:space="preserve"> </w:t>
      </w:r>
      <w:r w:rsidR="00A142C4">
        <w:t xml:space="preserve">в </w:t>
      </w:r>
      <w:r>
        <w:t>Роспатент</w:t>
      </w:r>
      <w:r w:rsidR="00802BAD">
        <w:t xml:space="preserve"> </w:t>
      </w:r>
      <w:r>
        <w:t xml:space="preserve"> </w:t>
      </w:r>
      <w:sdt>
        <w:sdtPr>
          <w:rPr>
            <w:rStyle w:val="3"/>
          </w:rPr>
          <w:id w:val="18489173"/>
          <w:lock w:val="sdtLocked"/>
          <w:placeholder>
            <w:docPart w:val="01ED484737A443CBA3D440F0C3BDF7AF"/>
          </w:placeholder>
          <w:comboBox>
            <w:listItem w:displayText="не имеются" w:value="не имеются"/>
            <w:listItem w:displayText="имеются" w:value="имеются"/>
          </w:comboBox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не имеются</w:t>
          </w:r>
        </w:sdtContent>
      </w:sdt>
      <w:r w:rsidR="00DB55F7">
        <w:t>;</w:t>
      </w:r>
    </w:p>
    <w:p w:rsidR="002E0745" w:rsidRDefault="00DB55F7" w:rsidP="00011D84">
      <w:pPr>
        <w:jc w:val="both"/>
      </w:pPr>
      <w:r>
        <w:t xml:space="preserve">на сведения об изобретениях, защищенных </w:t>
      </w:r>
      <w:r w:rsidR="007F2CF1">
        <w:t xml:space="preserve">авторскими </w:t>
      </w:r>
      <w:r w:rsidR="002E0745">
        <w:t>свидетельствами, опубликованными в</w:t>
      </w:r>
      <w:r w:rsidR="007F2CF1">
        <w:t xml:space="preserve"> Бюллетене изобретений </w:t>
      </w:r>
      <w:r w:rsidR="00654700">
        <w:sym w:font="Symbol" w:char="F02D"/>
      </w:r>
      <w:r w:rsidR="00D70330">
        <w:t xml:space="preserve"> </w:t>
      </w:r>
      <w:sdt>
        <w:sdtPr>
          <w:rPr>
            <w:rStyle w:val="3"/>
          </w:rPr>
          <w:id w:val="5752581"/>
          <w:lock w:val="sdtLocked"/>
          <w:placeholder>
            <w:docPart w:val="DA6ECEFD84784AB39829D7BAE96F9166"/>
          </w:placeholder>
          <w:comboBox>
            <w:listItem w:displayText="не использовались" w:value="не использовались"/>
            <w:listItem w:value="№ № авторских свидетельств, патентов, Бюллетеня изобретений, год его издания"/>
          </w:comboBox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не использовались</w:t>
          </w:r>
        </w:sdtContent>
      </w:sdt>
      <w:r w:rsidR="00847B11">
        <w:t>,</w:t>
      </w:r>
      <w:r w:rsidR="00F92C31">
        <w:t xml:space="preserve"> </w:t>
      </w:r>
      <w:sdt>
        <w:sdtPr>
          <w:rPr>
            <w:rStyle w:val="3"/>
          </w:rPr>
          <w:id w:val="18489184"/>
          <w:placeholder>
            <w:docPart w:val="F1D521726DEA41FFB548F90BB63A6D1D"/>
          </w:placeholder>
          <w:comboBox>
            <w:listItem w:displayText="нет" w:value="нет"/>
            <w:listItem w:displayText="есть" w:value="есть"/>
          </w:comboBox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нет</w:t>
          </w:r>
        </w:sdtContent>
      </w:sdt>
      <w:r w:rsidR="00790DE5">
        <w:t xml:space="preserve">  запрет</w:t>
      </w:r>
      <w:r w:rsidR="009F2479">
        <w:t xml:space="preserve">(а) Роспатента </w:t>
      </w:r>
      <w:r w:rsidR="00AB62B4">
        <w:t>на публикацию</w:t>
      </w:r>
      <w:r w:rsidR="00562173">
        <w:t xml:space="preserve"> </w:t>
      </w:r>
      <w:r w:rsidR="004B0F9F">
        <w:t xml:space="preserve">в </w:t>
      </w:r>
      <w:r w:rsidR="00802BAD">
        <w:t>о</w:t>
      </w:r>
      <w:r w:rsidR="004B0F9F">
        <w:t>ткрытой печати.</w:t>
      </w:r>
    </w:p>
    <w:p w:rsidR="00830A92" w:rsidRPr="00790DE5" w:rsidRDefault="00830A92" w:rsidP="003A3F15">
      <w:pPr>
        <w:ind w:firstLine="709"/>
        <w:jc w:val="both"/>
      </w:pPr>
      <w:r>
        <w:t>Работа выполнена на основе</w:t>
      </w:r>
      <w:r w:rsidR="00FD3904">
        <w:t xml:space="preserve"> </w:t>
      </w:r>
      <w:r>
        <w:t xml:space="preserve"> </w:t>
      </w:r>
      <w:sdt>
        <w:sdtPr>
          <w:rPr>
            <w:rStyle w:val="3"/>
          </w:rPr>
          <w:id w:val="18489188"/>
          <w:lock w:val="sdtLocked"/>
          <w:placeholder>
            <w:docPart w:val="754B9F3CF5DC48F0B08BB02F5FBB6718"/>
          </w:placeholder>
          <w:comboBox>
            <w:listItem w:displayText="инициативная" w:value="инициативная"/>
            <w:listItem w:displayText="№ финансируемой НИР" w:value="№ финансируемой НИР"/>
          </w:comboBox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инициативы</w:t>
          </w:r>
        </w:sdtContent>
      </w:sdt>
      <w:r w:rsidR="00790DE5">
        <w:rPr>
          <w:rStyle w:val="3"/>
          <w:i w:val="0"/>
        </w:rPr>
        <w:t>.</w:t>
      </w:r>
    </w:p>
    <w:p w:rsidR="00CA05C7" w:rsidRPr="00C81436" w:rsidRDefault="00830A92" w:rsidP="003A3F15">
      <w:pPr>
        <w:ind w:firstLine="709"/>
        <w:jc w:val="both"/>
        <w:rPr>
          <w:b/>
          <w:sz w:val="16"/>
          <w:szCs w:val="16"/>
        </w:rPr>
      </w:pPr>
      <w:r>
        <w:t>Материал обсужден на заседании кафедры</w:t>
      </w:r>
      <w:r w:rsidR="00C53D97">
        <w:t xml:space="preserve"> </w:t>
      </w:r>
      <w:r>
        <w:t xml:space="preserve"> </w:t>
      </w:r>
      <w:sdt>
        <w:sdtPr>
          <w:rPr>
            <w:rStyle w:val="3"/>
          </w:rPr>
          <w:id w:val="21283406"/>
          <w:lock w:val="sdtLocked"/>
          <w:placeholder>
            <w:docPart w:val="04F19980B5864246A85D1B5815512B6B"/>
          </w:placeholder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суперкомпьютеров и общей информатики</w:t>
          </w:r>
        </w:sdtContent>
      </w:sdt>
      <w:r w:rsidR="00DE1FDC">
        <w:t>,</w:t>
      </w:r>
      <w:r>
        <w:t xml:space="preserve"> протокол № </w:t>
      </w:r>
      <w:sdt>
        <w:sdtPr>
          <w:rPr>
            <w:rStyle w:val="3"/>
          </w:rPr>
          <w:id w:val="21283409"/>
          <w:lock w:val="sdtLocked"/>
          <w:placeholder>
            <w:docPart w:val="3ADE6301C2D048A8B7DD61753D38C0BB"/>
          </w:placeholder>
          <w:showingPlcHdr/>
        </w:sdtPr>
        <w:sdtEndPr>
          <w:rPr>
            <w:rStyle w:val="DefaultParagraphFont"/>
            <w:i w:val="0"/>
          </w:rPr>
        </w:sdtEndPr>
        <w:sdtContent>
          <w:r w:rsidR="00790DE5">
            <w:rPr>
              <w:rStyle w:val="PlaceholderText"/>
              <w:i/>
              <w:color w:val="0070C0"/>
            </w:rPr>
            <w:t>Номер протокола</w:t>
          </w:r>
        </w:sdtContent>
      </w:sdt>
      <w:r w:rsidR="00790DE5">
        <w:rPr>
          <w:rStyle w:val="3"/>
          <w:i w:val="0"/>
        </w:rPr>
        <w:t xml:space="preserve"> </w:t>
      </w:r>
      <w:r w:rsidR="00C53D97">
        <w:rPr>
          <w:rStyle w:val="3"/>
          <w:i w:val="0"/>
        </w:rPr>
        <w:t xml:space="preserve"> </w:t>
      </w:r>
      <w:r>
        <w:t xml:space="preserve">от </w:t>
      </w:r>
      <w:sdt>
        <w:sdtPr>
          <w:rPr>
            <w:rStyle w:val="3"/>
          </w:rPr>
          <w:id w:val="21283413"/>
          <w:lock w:val="sdtLocked"/>
          <w:placeholder>
            <w:docPart w:val="CB52D188D6624FEB813434AD6546D55D"/>
          </w:placeholder>
          <w:showingPlcHdr/>
        </w:sdtPr>
        <w:sdtEndPr>
          <w:rPr>
            <w:rStyle w:val="DefaultParagraphFont"/>
            <w:i w:val="0"/>
          </w:rPr>
        </w:sdtEndPr>
        <w:sdtContent>
          <w:r w:rsidR="00D0632B">
            <w:rPr>
              <w:rStyle w:val="PlaceholderText"/>
              <w:i/>
              <w:color w:val="0070C0"/>
            </w:rPr>
            <w:t>Дата подписания протокола</w:t>
          </w:r>
        </w:sdtContent>
      </w:sdt>
      <w:r>
        <w:t xml:space="preserve"> и рекомендован к</w:t>
      </w:r>
      <w:r w:rsidR="00847B11">
        <w:t xml:space="preserve"> </w:t>
      </w:r>
      <w:sdt>
        <w:sdtPr>
          <w:rPr>
            <w:rStyle w:val="3"/>
          </w:rPr>
          <w:id w:val="5752587"/>
          <w:lock w:val="sdtLocked"/>
          <w:placeholder>
            <w:docPart w:val="502E70FFEE4449DDAA0BCE30D38C2646"/>
          </w:placeholder>
          <w:comboBox>
            <w:listItem w:displayText="размещению на" w:value="размещению на"/>
            <w:listItem w:displayText="публикации в" w:value="публикации в"/>
            <w:listItem w:displayText="передачи" w:value="передачи"/>
            <w:listItem w:displayText="представлению на" w:value="представлению на"/>
            <w:listItem w:displayText="экспонированию на" w:value="экспонированию на"/>
          </w:comboBox>
        </w:sdtPr>
        <w:sdtEndPr>
          <w:rPr>
            <w:rStyle w:val="DefaultParagraphFont"/>
            <w:i w:val="0"/>
          </w:rPr>
        </w:sdtEndPr>
        <w:sdtContent>
          <w:r w:rsidR="009A46BE">
            <w:rPr>
              <w:rStyle w:val="3"/>
            </w:rPr>
            <w:t>публикации в</w:t>
          </w:r>
        </w:sdtContent>
      </w:sdt>
      <w:r w:rsidR="003A3F15">
        <w:t xml:space="preserve"> </w:t>
      </w:r>
      <w:sdt>
        <w:sdtPr>
          <w:rPr>
            <w:rStyle w:val="3"/>
          </w:rPr>
          <w:id w:val="16793012"/>
          <w:lock w:val="sdtLocked"/>
          <w:placeholder>
            <w:docPart w:val="933B72C0737C464CAD3F9799226ADEE6"/>
          </w:placeholder>
        </w:sdtPr>
        <w:sdtEndPr>
          <w:rPr>
            <w:rStyle w:val="DefaultParagraphFont"/>
            <w:i w:val="0"/>
          </w:rPr>
        </w:sdtEndPr>
        <w:sdtContent>
          <w:r w:rsidR="00F36A02">
            <w:rPr>
              <w:rStyle w:val="3"/>
            </w:rPr>
            <w:t>материалах международной конференции и молодежной школы «Информационные технологии и нанотехнологии» (ИТНТ-2016), Россия, Международная конференция и молодежная школа «Информационные технологии и нанотехнологии» (ИТНТ-2016), Самара, 17-19 мая 201</w:t>
          </w:r>
          <w:r w:rsidR="00ED621B">
            <w:rPr>
              <w:rStyle w:val="3"/>
            </w:rPr>
            <w:t>6</w:t>
          </w:r>
          <w:bookmarkStart w:id="0" w:name="_GoBack"/>
          <w:bookmarkEnd w:id="0"/>
        </w:sdtContent>
      </w:sdt>
      <w:r w:rsidR="003A3F15">
        <w:t>.</w:t>
      </w:r>
    </w:p>
    <w:p w:rsidR="0009252E" w:rsidRDefault="0009252E" w:rsidP="00160E9E">
      <w:pPr>
        <w:jc w:val="both"/>
      </w:pPr>
    </w:p>
    <w:p w:rsidR="0009252E" w:rsidRDefault="0009252E" w:rsidP="00160E9E">
      <w:pPr>
        <w:jc w:val="both"/>
      </w:pPr>
    </w:p>
    <w:sdt>
      <w:sdtPr>
        <w:id w:val="4718360"/>
        <w:lock w:val="sdtLocked"/>
        <w:placeholder>
          <w:docPart w:val="087841B962E240FF829F124A8A54586E"/>
        </w:placeholder>
      </w:sdtPr>
      <w:sdtEndPr>
        <w:rPr>
          <w:b/>
        </w:rPr>
      </w:sdtEndPr>
      <w:sdtContent>
        <w:p w:rsidR="008A79C7" w:rsidRDefault="00F26202" w:rsidP="00160E9E">
          <w:pPr>
            <w:jc w:val="both"/>
          </w:pPr>
          <w:r>
            <w:t>Автор</w:t>
          </w:r>
          <w:r w:rsidR="00731A0C">
            <w:t>(</w:t>
          </w:r>
          <w:r>
            <w:t>ы</w:t>
          </w:r>
          <w:r w:rsidR="00731A0C">
            <w:t>)</w:t>
          </w:r>
          <w:r>
            <w:t xml:space="preserve">: </w:t>
          </w:r>
          <w:r w:rsidR="008A79C7">
            <w:t xml:space="preserve"> </w:t>
          </w:r>
          <w:r>
            <w:tab/>
          </w:r>
          <w:r w:rsidR="00467C18">
            <w:t>______________________</w:t>
          </w:r>
          <w:r w:rsidR="008A79C7">
            <w:t xml:space="preserve">   </w:t>
          </w:r>
          <w:r w:rsidR="009B3198">
            <w:t>Елкин Денис Алексеевич</w:t>
          </w:r>
          <w:r w:rsidR="008A79C7">
            <w:t xml:space="preserve"> </w:t>
          </w:r>
        </w:p>
        <w:p w:rsidR="008A79C7" w:rsidRDefault="008A79C7" w:rsidP="00160E9E">
          <w:pPr>
            <w:jc w:val="both"/>
            <w:rPr>
              <w:b/>
              <w:sz w:val="16"/>
              <w:szCs w:val="16"/>
            </w:rPr>
          </w:pPr>
          <w:r>
            <w:t xml:space="preserve">                           </w:t>
          </w:r>
          <w:r w:rsidR="0076090D">
            <w:t xml:space="preserve">         </w:t>
          </w:r>
          <w:r w:rsidRPr="008A79C7">
            <w:rPr>
              <w:b/>
              <w:sz w:val="16"/>
              <w:szCs w:val="16"/>
            </w:rPr>
            <w:t>(подпись</w:t>
          </w:r>
          <w:r w:rsidR="00F26202">
            <w:rPr>
              <w:b/>
              <w:sz w:val="16"/>
              <w:szCs w:val="16"/>
            </w:rPr>
            <w:t>, дата</w:t>
          </w:r>
          <w:r w:rsidRPr="008A79C7">
            <w:rPr>
              <w:b/>
              <w:sz w:val="16"/>
              <w:szCs w:val="16"/>
            </w:rPr>
            <w:t>)</w:t>
          </w:r>
        </w:p>
        <w:p w:rsidR="0009252E" w:rsidRPr="0076090D" w:rsidRDefault="00F26202" w:rsidP="009B3198">
          <w:pPr>
            <w:ind w:left="708" w:firstLine="708"/>
            <w:jc w:val="both"/>
          </w:pPr>
          <w:r>
            <w:t xml:space="preserve">______________________   </w:t>
          </w:r>
          <w:r w:rsidR="009B3198">
            <w:t>Фурсов Владимир Алексеевич</w:t>
          </w:r>
          <w:r>
            <w:t xml:space="preserve"> </w:t>
          </w:r>
        </w:p>
      </w:sdtContent>
    </w:sdt>
    <w:p w:rsidR="00594CE7" w:rsidRDefault="00594CE7" w:rsidP="001634D8">
      <w:pPr>
        <w:spacing w:before="480"/>
        <w:jc w:val="both"/>
        <w:rPr>
          <w:rStyle w:val="3"/>
        </w:rPr>
      </w:pPr>
      <w:r w:rsidRPr="00FD3904">
        <w:rPr>
          <w:b/>
        </w:rPr>
        <w:t>Телефон контакта</w:t>
      </w:r>
      <w:r>
        <w:rPr>
          <w:b/>
          <w:sz w:val="28"/>
          <w:szCs w:val="28"/>
        </w:rPr>
        <w:t xml:space="preserve"> </w:t>
      </w:r>
      <w:r w:rsidR="00467C18">
        <w:rPr>
          <w:b/>
          <w:sz w:val="28"/>
          <w:szCs w:val="28"/>
        </w:rPr>
        <w:t xml:space="preserve"> </w:t>
      </w:r>
      <w:sdt>
        <w:sdtPr>
          <w:rPr>
            <w:rStyle w:val="3"/>
          </w:rPr>
          <w:id w:val="22043583"/>
          <w:lock w:val="sdtLocked"/>
          <w:placeholder>
            <w:docPart w:val="0E5D88D07F5C4D84893991BD0EF1EA2C"/>
          </w:placeholder>
          <w:showingPlcHdr/>
        </w:sdtPr>
        <w:sdtEndPr>
          <w:rPr>
            <w:rStyle w:val="DefaultParagraphFont"/>
            <w:b/>
            <w:i w:val="0"/>
            <w:sz w:val="28"/>
            <w:szCs w:val="28"/>
          </w:rPr>
        </w:sdtEndPr>
        <w:sdtContent>
          <w:r w:rsidR="00F36A02">
            <w:rPr>
              <w:rStyle w:val="PlaceholderText"/>
              <w:i/>
              <w:color w:val="0070C0"/>
            </w:rPr>
            <w:t>Номер телефона</w:t>
          </w:r>
        </w:sdtContent>
      </w:sdt>
    </w:p>
    <w:p w:rsidR="001634D8" w:rsidRDefault="001634D8" w:rsidP="001634D8">
      <w:pPr>
        <w:jc w:val="both"/>
        <w:rPr>
          <w:rStyle w:val="3"/>
          <w:i w:val="0"/>
        </w:rPr>
      </w:pPr>
    </w:p>
    <w:p w:rsidR="001634D8" w:rsidRDefault="001634D8" w:rsidP="001634D8">
      <w:pPr>
        <w:jc w:val="both"/>
        <w:rPr>
          <w:rStyle w:val="3"/>
          <w:i w:val="0"/>
        </w:rPr>
      </w:pPr>
    </w:p>
    <w:sectPr w:rsidR="001634D8" w:rsidSect="005517CD">
      <w:headerReference w:type="even" r:id="rId7"/>
      <w:headerReference w:type="default" r:id="rId8"/>
      <w:footerReference w:type="even" r:id="rId9"/>
      <w:pgSz w:w="11906" w:h="16838"/>
      <w:pgMar w:top="709" w:right="84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CFD" w:rsidRDefault="00FE0CFD">
      <w:r>
        <w:separator/>
      </w:r>
    </w:p>
  </w:endnote>
  <w:endnote w:type="continuationSeparator" w:id="0">
    <w:p w:rsidR="00FE0CFD" w:rsidRDefault="00FE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3DD" w:rsidRDefault="00A61F6F" w:rsidP="00337D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63D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63DD" w:rsidRDefault="00016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CFD" w:rsidRDefault="00FE0CFD">
      <w:r>
        <w:separator/>
      </w:r>
    </w:p>
  </w:footnote>
  <w:footnote w:type="continuationSeparator" w:id="0">
    <w:p w:rsidR="00FE0CFD" w:rsidRDefault="00FE0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3DD" w:rsidRDefault="00A61F6F" w:rsidP="009A543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63D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63DD" w:rsidRDefault="000163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1C" w:rsidRDefault="003D051C" w:rsidP="003D051C">
    <w:pPr>
      <w:pStyle w:val="Header"/>
      <w:jc w:val="center"/>
    </w:pPr>
    <w: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B26"/>
    <w:multiLevelType w:val="hybridMultilevel"/>
    <w:tmpl w:val="5750FBD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A24F25"/>
    <w:multiLevelType w:val="hybridMultilevel"/>
    <w:tmpl w:val="0968228C"/>
    <w:lvl w:ilvl="0" w:tplc="78E8DE18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F2780E"/>
    <w:multiLevelType w:val="multilevel"/>
    <w:tmpl w:val="E298621A"/>
    <w:lvl w:ilvl="0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5146DA6"/>
    <w:multiLevelType w:val="hybridMultilevel"/>
    <w:tmpl w:val="96C0B0F2"/>
    <w:lvl w:ilvl="0" w:tplc="78E8DE18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866B4A"/>
    <w:multiLevelType w:val="hybridMultilevel"/>
    <w:tmpl w:val="6CDA5EF8"/>
    <w:lvl w:ilvl="0" w:tplc="35460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F3E97"/>
    <w:multiLevelType w:val="hybridMultilevel"/>
    <w:tmpl w:val="B8D8E9D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B27AB0"/>
    <w:multiLevelType w:val="hybridMultilevel"/>
    <w:tmpl w:val="2C22960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5C11813"/>
    <w:multiLevelType w:val="hybridMultilevel"/>
    <w:tmpl w:val="7C322AF4"/>
    <w:lvl w:ilvl="0" w:tplc="35460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60C2"/>
    <w:multiLevelType w:val="hybridMultilevel"/>
    <w:tmpl w:val="7A42C03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E4E0A19"/>
    <w:multiLevelType w:val="hybridMultilevel"/>
    <w:tmpl w:val="23887F9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32271E"/>
    <w:multiLevelType w:val="hybridMultilevel"/>
    <w:tmpl w:val="E024760C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59F2075"/>
    <w:multiLevelType w:val="hybridMultilevel"/>
    <w:tmpl w:val="DD7C595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78A466B"/>
    <w:multiLevelType w:val="hybridMultilevel"/>
    <w:tmpl w:val="5498D50A"/>
    <w:lvl w:ilvl="0" w:tplc="AA027B2A">
      <w:start w:val="1"/>
      <w:numFmt w:val="bullet"/>
      <w:lvlText w:val="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11674"/>
    <w:multiLevelType w:val="hybridMultilevel"/>
    <w:tmpl w:val="14E6195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C325075"/>
    <w:multiLevelType w:val="hybridMultilevel"/>
    <w:tmpl w:val="D298CBEC"/>
    <w:lvl w:ilvl="0" w:tplc="78E8DE18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001E59"/>
    <w:multiLevelType w:val="hybridMultilevel"/>
    <w:tmpl w:val="409C130E"/>
    <w:lvl w:ilvl="0" w:tplc="7B8E97E4">
      <w:start w:val="2"/>
      <w:numFmt w:val="decimal"/>
      <w:lvlText w:val="%1"/>
      <w:lvlJc w:val="left"/>
      <w:pPr>
        <w:ind w:left="340" w:firstLine="2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C614D"/>
    <w:multiLevelType w:val="hybridMultilevel"/>
    <w:tmpl w:val="078AB48E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415378C"/>
    <w:multiLevelType w:val="hybridMultilevel"/>
    <w:tmpl w:val="2AF200AC"/>
    <w:lvl w:ilvl="0" w:tplc="BF081B9A">
      <w:start w:val="1"/>
      <w:numFmt w:val="decimal"/>
      <w:lvlText w:val="%1"/>
      <w:lvlJc w:val="left"/>
      <w:pPr>
        <w:ind w:left="340" w:firstLine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00AA0"/>
    <w:multiLevelType w:val="hybridMultilevel"/>
    <w:tmpl w:val="9AB80806"/>
    <w:lvl w:ilvl="0" w:tplc="78E8DE1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B28B9"/>
    <w:multiLevelType w:val="hybridMultilevel"/>
    <w:tmpl w:val="E298621A"/>
    <w:lvl w:ilvl="0" w:tplc="78E8DE18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019448D"/>
    <w:multiLevelType w:val="multilevel"/>
    <w:tmpl w:val="A164E1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21" w15:restartNumberingAfterBreak="0">
    <w:nsid w:val="7353152B"/>
    <w:multiLevelType w:val="hybridMultilevel"/>
    <w:tmpl w:val="6E16C14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85A571A"/>
    <w:multiLevelType w:val="hybridMultilevel"/>
    <w:tmpl w:val="8C24EDB0"/>
    <w:lvl w:ilvl="0" w:tplc="78E8DE18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8"/>
  </w:num>
  <w:num w:numId="4">
    <w:abstractNumId w:val="3"/>
  </w:num>
  <w:num w:numId="5">
    <w:abstractNumId w:val="19"/>
  </w:num>
  <w:num w:numId="6">
    <w:abstractNumId w:val="2"/>
  </w:num>
  <w:num w:numId="7">
    <w:abstractNumId w:val="1"/>
  </w:num>
  <w:num w:numId="8">
    <w:abstractNumId w:val="14"/>
  </w:num>
  <w:num w:numId="9">
    <w:abstractNumId w:val="12"/>
  </w:num>
  <w:num w:numId="10">
    <w:abstractNumId w:val="11"/>
  </w:num>
  <w:num w:numId="11">
    <w:abstractNumId w:val="22"/>
  </w:num>
  <w:num w:numId="12">
    <w:abstractNumId w:val="0"/>
  </w:num>
  <w:num w:numId="13">
    <w:abstractNumId w:val="13"/>
  </w:num>
  <w:num w:numId="14">
    <w:abstractNumId w:val="10"/>
  </w:num>
  <w:num w:numId="15">
    <w:abstractNumId w:val="6"/>
  </w:num>
  <w:num w:numId="16">
    <w:abstractNumId w:val="21"/>
  </w:num>
  <w:num w:numId="17">
    <w:abstractNumId w:val="8"/>
  </w:num>
  <w:num w:numId="18">
    <w:abstractNumId w:val="9"/>
  </w:num>
  <w:num w:numId="19">
    <w:abstractNumId w:val="16"/>
  </w:num>
  <w:num w:numId="20">
    <w:abstractNumId w:val="4"/>
  </w:num>
  <w:num w:numId="21">
    <w:abstractNumId w:val="7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TKhsZ7nETjAh2pLQheOa4tiKAdU=" w:salt="UNOdd7dE1NIQMCBXVsePfQ==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BE"/>
    <w:rsid w:val="00011D84"/>
    <w:rsid w:val="000153F2"/>
    <w:rsid w:val="000163DD"/>
    <w:rsid w:val="0002088B"/>
    <w:rsid w:val="00026CA1"/>
    <w:rsid w:val="00027DD3"/>
    <w:rsid w:val="00030946"/>
    <w:rsid w:val="00037783"/>
    <w:rsid w:val="00041439"/>
    <w:rsid w:val="0005096F"/>
    <w:rsid w:val="0005454D"/>
    <w:rsid w:val="00063385"/>
    <w:rsid w:val="00066C39"/>
    <w:rsid w:val="000715A0"/>
    <w:rsid w:val="000754F0"/>
    <w:rsid w:val="0009252E"/>
    <w:rsid w:val="000A1132"/>
    <w:rsid w:val="000B6ED1"/>
    <w:rsid w:val="000B6F02"/>
    <w:rsid w:val="000C00C1"/>
    <w:rsid w:val="000C5DB2"/>
    <w:rsid w:val="000C706C"/>
    <w:rsid w:val="000D3C7E"/>
    <w:rsid w:val="000E053B"/>
    <w:rsid w:val="000E0806"/>
    <w:rsid w:val="000E2980"/>
    <w:rsid w:val="000E38F3"/>
    <w:rsid w:val="000E4E1B"/>
    <w:rsid w:val="000E6531"/>
    <w:rsid w:val="001049FD"/>
    <w:rsid w:val="001112BB"/>
    <w:rsid w:val="00113F0A"/>
    <w:rsid w:val="00117FE3"/>
    <w:rsid w:val="001238F2"/>
    <w:rsid w:val="00125657"/>
    <w:rsid w:val="00133768"/>
    <w:rsid w:val="001341FB"/>
    <w:rsid w:val="00140D99"/>
    <w:rsid w:val="00144BCD"/>
    <w:rsid w:val="0014515D"/>
    <w:rsid w:val="0014638A"/>
    <w:rsid w:val="001468F2"/>
    <w:rsid w:val="001517C9"/>
    <w:rsid w:val="00160E9E"/>
    <w:rsid w:val="001634D8"/>
    <w:rsid w:val="00163752"/>
    <w:rsid w:val="00192910"/>
    <w:rsid w:val="00194AFC"/>
    <w:rsid w:val="001B364B"/>
    <w:rsid w:val="001D33C9"/>
    <w:rsid w:val="001E6113"/>
    <w:rsid w:val="001F1CFA"/>
    <w:rsid w:val="00216705"/>
    <w:rsid w:val="00232074"/>
    <w:rsid w:val="002352E0"/>
    <w:rsid w:val="0023639D"/>
    <w:rsid w:val="002412E2"/>
    <w:rsid w:val="0024393C"/>
    <w:rsid w:val="00245D13"/>
    <w:rsid w:val="0025435A"/>
    <w:rsid w:val="00256C6C"/>
    <w:rsid w:val="00260F99"/>
    <w:rsid w:val="00272BA1"/>
    <w:rsid w:val="00272F23"/>
    <w:rsid w:val="00280B43"/>
    <w:rsid w:val="002811AD"/>
    <w:rsid w:val="00281D46"/>
    <w:rsid w:val="00282344"/>
    <w:rsid w:val="002874FB"/>
    <w:rsid w:val="00292884"/>
    <w:rsid w:val="00295F48"/>
    <w:rsid w:val="002960D7"/>
    <w:rsid w:val="002A3695"/>
    <w:rsid w:val="002C0161"/>
    <w:rsid w:val="002C46B5"/>
    <w:rsid w:val="002D2CF6"/>
    <w:rsid w:val="002E0745"/>
    <w:rsid w:val="002E0C90"/>
    <w:rsid w:val="002E0DCA"/>
    <w:rsid w:val="002E4DE8"/>
    <w:rsid w:val="002F2056"/>
    <w:rsid w:val="00304D71"/>
    <w:rsid w:val="0030513E"/>
    <w:rsid w:val="00313F63"/>
    <w:rsid w:val="003236E2"/>
    <w:rsid w:val="003262FB"/>
    <w:rsid w:val="0033775B"/>
    <w:rsid w:val="00337D4E"/>
    <w:rsid w:val="00341C40"/>
    <w:rsid w:val="00343F18"/>
    <w:rsid w:val="0035316B"/>
    <w:rsid w:val="003543A8"/>
    <w:rsid w:val="00356FFE"/>
    <w:rsid w:val="0036096F"/>
    <w:rsid w:val="00364E4A"/>
    <w:rsid w:val="00366746"/>
    <w:rsid w:val="00367DA1"/>
    <w:rsid w:val="00371ECE"/>
    <w:rsid w:val="00392C43"/>
    <w:rsid w:val="00394796"/>
    <w:rsid w:val="00397002"/>
    <w:rsid w:val="003A2372"/>
    <w:rsid w:val="003A3F15"/>
    <w:rsid w:val="003A7356"/>
    <w:rsid w:val="003B18D9"/>
    <w:rsid w:val="003C3514"/>
    <w:rsid w:val="003C3A56"/>
    <w:rsid w:val="003C526D"/>
    <w:rsid w:val="003C563F"/>
    <w:rsid w:val="003C5AA9"/>
    <w:rsid w:val="003D051C"/>
    <w:rsid w:val="003D49D4"/>
    <w:rsid w:val="003E028A"/>
    <w:rsid w:val="003E20D0"/>
    <w:rsid w:val="003E2837"/>
    <w:rsid w:val="003E2ED8"/>
    <w:rsid w:val="003E3061"/>
    <w:rsid w:val="003E76B4"/>
    <w:rsid w:val="003F1FD7"/>
    <w:rsid w:val="003F6DD4"/>
    <w:rsid w:val="003F7BFD"/>
    <w:rsid w:val="004070D9"/>
    <w:rsid w:val="004102AE"/>
    <w:rsid w:val="00413711"/>
    <w:rsid w:val="0041535A"/>
    <w:rsid w:val="004163D0"/>
    <w:rsid w:val="00421C11"/>
    <w:rsid w:val="0043254B"/>
    <w:rsid w:val="00433B42"/>
    <w:rsid w:val="00440160"/>
    <w:rsid w:val="004408D2"/>
    <w:rsid w:val="0044244A"/>
    <w:rsid w:val="00445C5B"/>
    <w:rsid w:val="00446D01"/>
    <w:rsid w:val="004571C7"/>
    <w:rsid w:val="00461730"/>
    <w:rsid w:val="00461DC3"/>
    <w:rsid w:val="004648C1"/>
    <w:rsid w:val="00467C18"/>
    <w:rsid w:val="00471B6E"/>
    <w:rsid w:val="00473BF5"/>
    <w:rsid w:val="004805F1"/>
    <w:rsid w:val="00480B9B"/>
    <w:rsid w:val="004836AE"/>
    <w:rsid w:val="004933E5"/>
    <w:rsid w:val="004944D1"/>
    <w:rsid w:val="00494BFC"/>
    <w:rsid w:val="0049697B"/>
    <w:rsid w:val="004A009D"/>
    <w:rsid w:val="004A06F8"/>
    <w:rsid w:val="004B0F9F"/>
    <w:rsid w:val="004B20C7"/>
    <w:rsid w:val="004C25F2"/>
    <w:rsid w:val="004C3046"/>
    <w:rsid w:val="004C393A"/>
    <w:rsid w:val="004C419A"/>
    <w:rsid w:val="004C7C27"/>
    <w:rsid w:val="004D32C4"/>
    <w:rsid w:val="004D5839"/>
    <w:rsid w:val="004D5E04"/>
    <w:rsid w:val="004E49A6"/>
    <w:rsid w:val="004F356D"/>
    <w:rsid w:val="004F5E4E"/>
    <w:rsid w:val="004F648D"/>
    <w:rsid w:val="00502A99"/>
    <w:rsid w:val="0050791E"/>
    <w:rsid w:val="00512180"/>
    <w:rsid w:val="00517B9B"/>
    <w:rsid w:val="005251A7"/>
    <w:rsid w:val="00533526"/>
    <w:rsid w:val="005344AC"/>
    <w:rsid w:val="005408EA"/>
    <w:rsid w:val="00540A21"/>
    <w:rsid w:val="00543244"/>
    <w:rsid w:val="00547DBB"/>
    <w:rsid w:val="005517CD"/>
    <w:rsid w:val="00562011"/>
    <w:rsid w:val="00562173"/>
    <w:rsid w:val="0057274F"/>
    <w:rsid w:val="00574BF8"/>
    <w:rsid w:val="00576F92"/>
    <w:rsid w:val="00581562"/>
    <w:rsid w:val="00583254"/>
    <w:rsid w:val="00585E8D"/>
    <w:rsid w:val="00590115"/>
    <w:rsid w:val="00594CE7"/>
    <w:rsid w:val="00597F70"/>
    <w:rsid w:val="005A1730"/>
    <w:rsid w:val="005A621F"/>
    <w:rsid w:val="005B0C30"/>
    <w:rsid w:val="005B165B"/>
    <w:rsid w:val="005B4EFC"/>
    <w:rsid w:val="005B6356"/>
    <w:rsid w:val="005D225B"/>
    <w:rsid w:val="005F21FD"/>
    <w:rsid w:val="005F7D90"/>
    <w:rsid w:val="005F7FED"/>
    <w:rsid w:val="006056F4"/>
    <w:rsid w:val="00614488"/>
    <w:rsid w:val="00622994"/>
    <w:rsid w:val="006315E0"/>
    <w:rsid w:val="006337C7"/>
    <w:rsid w:val="00637534"/>
    <w:rsid w:val="00640809"/>
    <w:rsid w:val="006524FC"/>
    <w:rsid w:val="006540AF"/>
    <w:rsid w:val="00654700"/>
    <w:rsid w:val="00657460"/>
    <w:rsid w:val="00663EB9"/>
    <w:rsid w:val="00664033"/>
    <w:rsid w:val="006734F5"/>
    <w:rsid w:val="00676356"/>
    <w:rsid w:val="00685325"/>
    <w:rsid w:val="00685B69"/>
    <w:rsid w:val="00694E13"/>
    <w:rsid w:val="00695A47"/>
    <w:rsid w:val="006973DE"/>
    <w:rsid w:val="00697C09"/>
    <w:rsid w:val="006A1756"/>
    <w:rsid w:val="006A1E5B"/>
    <w:rsid w:val="006A3D1B"/>
    <w:rsid w:val="006A6A17"/>
    <w:rsid w:val="006B04E3"/>
    <w:rsid w:val="006B18FF"/>
    <w:rsid w:val="006B27C3"/>
    <w:rsid w:val="006B2DD1"/>
    <w:rsid w:val="006B34AD"/>
    <w:rsid w:val="006B6889"/>
    <w:rsid w:val="006C2445"/>
    <w:rsid w:val="006C24B3"/>
    <w:rsid w:val="006D15B3"/>
    <w:rsid w:val="006D1C5A"/>
    <w:rsid w:val="006D2FD4"/>
    <w:rsid w:val="006D4638"/>
    <w:rsid w:val="006E25B2"/>
    <w:rsid w:val="006E3E56"/>
    <w:rsid w:val="006E71DE"/>
    <w:rsid w:val="006F2326"/>
    <w:rsid w:val="006F7FE8"/>
    <w:rsid w:val="00703407"/>
    <w:rsid w:val="00713E65"/>
    <w:rsid w:val="0071468C"/>
    <w:rsid w:val="00720677"/>
    <w:rsid w:val="007257B5"/>
    <w:rsid w:val="00731A0C"/>
    <w:rsid w:val="00731FE9"/>
    <w:rsid w:val="0073308D"/>
    <w:rsid w:val="007358B4"/>
    <w:rsid w:val="00737984"/>
    <w:rsid w:val="00755BAF"/>
    <w:rsid w:val="0076090D"/>
    <w:rsid w:val="00776919"/>
    <w:rsid w:val="00782AF6"/>
    <w:rsid w:val="00782FB9"/>
    <w:rsid w:val="00790DE5"/>
    <w:rsid w:val="00794925"/>
    <w:rsid w:val="00797EEE"/>
    <w:rsid w:val="007C27B2"/>
    <w:rsid w:val="007C69E2"/>
    <w:rsid w:val="007D0208"/>
    <w:rsid w:val="007E5183"/>
    <w:rsid w:val="007F2CF1"/>
    <w:rsid w:val="00802BAD"/>
    <w:rsid w:val="008052E4"/>
    <w:rsid w:val="0081178F"/>
    <w:rsid w:val="0081383F"/>
    <w:rsid w:val="00830A92"/>
    <w:rsid w:val="00830D82"/>
    <w:rsid w:val="00842227"/>
    <w:rsid w:val="00842B2F"/>
    <w:rsid w:val="00846755"/>
    <w:rsid w:val="00847B11"/>
    <w:rsid w:val="00857421"/>
    <w:rsid w:val="0087174B"/>
    <w:rsid w:val="00874048"/>
    <w:rsid w:val="00894D78"/>
    <w:rsid w:val="00897671"/>
    <w:rsid w:val="008A79C7"/>
    <w:rsid w:val="008B0CE3"/>
    <w:rsid w:val="008C03F3"/>
    <w:rsid w:val="008C25E6"/>
    <w:rsid w:val="008C2871"/>
    <w:rsid w:val="008D3FFB"/>
    <w:rsid w:val="008D4217"/>
    <w:rsid w:val="008D4E29"/>
    <w:rsid w:val="008D592B"/>
    <w:rsid w:val="008E1B2F"/>
    <w:rsid w:val="008E7726"/>
    <w:rsid w:val="008F3247"/>
    <w:rsid w:val="00910C95"/>
    <w:rsid w:val="00930769"/>
    <w:rsid w:val="00951A25"/>
    <w:rsid w:val="00960C8D"/>
    <w:rsid w:val="0096500A"/>
    <w:rsid w:val="00965611"/>
    <w:rsid w:val="009975DD"/>
    <w:rsid w:val="009A3FDE"/>
    <w:rsid w:val="009A46BE"/>
    <w:rsid w:val="009A543D"/>
    <w:rsid w:val="009A7BBA"/>
    <w:rsid w:val="009A7FC0"/>
    <w:rsid w:val="009B3198"/>
    <w:rsid w:val="009C536E"/>
    <w:rsid w:val="009D690B"/>
    <w:rsid w:val="009D7750"/>
    <w:rsid w:val="009E3615"/>
    <w:rsid w:val="009E5F22"/>
    <w:rsid w:val="009F2479"/>
    <w:rsid w:val="009F3CB5"/>
    <w:rsid w:val="009F5D59"/>
    <w:rsid w:val="009F795F"/>
    <w:rsid w:val="00A07B16"/>
    <w:rsid w:val="00A142C4"/>
    <w:rsid w:val="00A16D7F"/>
    <w:rsid w:val="00A30848"/>
    <w:rsid w:val="00A33B5C"/>
    <w:rsid w:val="00A441D8"/>
    <w:rsid w:val="00A50FED"/>
    <w:rsid w:val="00A61F6F"/>
    <w:rsid w:val="00A7241F"/>
    <w:rsid w:val="00A740D8"/>
    <w:rsid w:val="00A8021F"/>
    <w:rsid w:val="00A832A6"/>
    <w:rsid w:val="00A84991"/>
    <w:rsid w:val="00A876CC"/>
    <w:rsid w:val="00AA15AC"/>
    <w:rsid w:val="00AB251C"/>
    <w:rsid w:val="00AB2B60"/>
    <w:rsid w:val="00AB3C13"/>
    <w:rsid w:val="00AB4F85"/>
    <w:rsid w:val="00AB5991"/>
    <w:rsid w:val="00AB62B4"/>
    <w:rsid w:val="00AB690B"/>
    <w:rsid w:val="00AC28FB"/>
    <w:rsid w:val="00AC412E"/>
    <w:rsid w:val="00AC56B6"/>
    <w:rsid w:val="00AE1C35"/>
    <w:rsid w:val="00AE2012"/>
    <w:rsid w:val="00AF0407"/>
    <w:rsid w:val="00AF57ED"/>
    <w:rsid w:val="00AF7FA4"/>
    <w:rsid w:val="00B04310"/>
    <w:rsid w:val="00B0569E"/>
    <w:rsid w:val="00B148D1"/>
    <w:rsid w:val="00B170D2"/>
    <w:rsid w:val="00B257D8"/>
    <w:rsid w:val="00B2743A"/>
    <w:rsid w:val="00B3387A"/>
    <w:rsid w:val="00B40D9B"/>
    <w:rsid w:val="00B42532"/>
    <w:rsid w:val="00B471B1"/>
    <w:rsid w:val="00B53020"/>
    <w:rsid w:val="00B848A0"/>
    <w:rsid w:val="00B96427"/>
    <w:rsid w:val="00B96E39"/>
    <w:rsid w:val="00BA47EA"/>
    <w:rsid w:val="00BA4C13"/>
    <w:rsid w:val="00BA5FD0"/>
    <w:rsid w:val="00BB671E"/>
    <w:rsid w:val="00BB6B2D"/>
    <w:rsid w:val="00BC122C"/>
    <w:rsid w:val="00BD2FF5"/>
    <w:rsid w:val="00C1365F"/>
    <w:rsid w:val="00C13B1D"/>
    <w:rsid w:val="00C13B63"/>
    <w:rsid w:val="00C1440B"/>
    <w:rsid w:val="00C1512C"/>
    <w:rsid w:val="00C26A6F"/>
    <w:rsid w:val="00C300BC"/>
    <w:rsid w:val="00C51809"/>
    <w:rsid w:val="00C53D97"/>
    <w:rsid w:val="00C55665"/>
    <w:rsid w:val="00C7337E"/>
    <w:rsid w:val="00C750E0"/>
    <w:rsid w:val="00C755F7"/>
    <w:rsid w:val="00C80CB4"/>
    <w:rsid w:val="00C81436"/>
    <w:rsid w:val="00C94952"/>
    <w:rsid w:val="00CA05C7"/>
    <w:rsid w:val="00CA11DC"/>
    <w:rsid w:val="00CB6186"/>
    <w:rsid w:val="00CD1DBE"/>
    <w:rsid w:val="00CD391C"/>
    <w:rsid w:val="00CD4195"/>
    <w:rsid w:val="00CD5950"/>
    <w:rsid w:val="00CD5AB9"/>
    <w:rsid w:val="00CE1F01"/>
    <w:rsid w:val="00CE5F62"/>
    <w:rsid w:val="00CE75D7"/>
    <w:rsid w:val="00D01694"/>
    <w:rsid w:val="00D02EC2"/>
    <w:rsid w:val="00D05F86"/>
    <w:rsid w:val="00D0632B"/>
    <w:rsid w:val="00D06A0B"/>
    <w:rsid w:val="00D1311B"/>
    <w:rsid w:val="00D2677B"/>
    <w:rsid w:val="00D41575"/>
    <w:rsid w:val="00D417A8"/>
    <w:rsid w:val="00D66FF9"/>
    <w:rsid w:val="00D6741E"/>
    <w:rsid w:val="00D70330"/>
    <w:rsid w:val="00D73408"/>
    <w:rsid w:val="00D92825"/>
    <w:rsid w:val="00D9537A"/>
    <w:rsid w:val="00D96241"/>
    <w:rsid w:val="00DA65AB"/>
    <w:rsid w:val="00DA69E4"/>
    <w:rsid w:val="00DB0501"/>
    <w:rsid w:val="00DB1925"/>
    <w:rsid w:val="00DB34FE"/>
    <w:rsid w:val="00DB5444"/>
    <w:rsid w:val="00DB55F7"/>
    <w:rsid w:val="00DD642E"/>
    <w:rsid w:val="00DE1FDC"/>
    <w:rsid w:val="00DE3281"/>
    <w:rsid w:val="00DE34CE"/>
    <w:rsid w:val="00DE674F"/>
    <w:rsid w:val="00DF12D4"/>
    <w:rsid w:val="00DF1593"/>
    <w:rsid w:val="00DF313A"/>
    <w:rsid w:val="00E108F2"/>
    <w:rsid w:val="00E232BA"/>
    <w:rsid w:val="00E2427E"/>
    <w:rsid w:val="00E3357A"/>
    <w:rsid w:val="00E3393E"/>
    <w:rsid w:val="00E64E95"/>
    <w:rsid w:val="00E67731"/>
    <w:rsid w:val="00E8160E"/>
    <w:rsid w:val="00E84620"/>
    <w:rsid w:val="00E91651"/>
    <w:rsid w:val="00E92A97"/>
    <w:rsid w:val="00E95F4B"/>
    <w:rsid w:val="00EA2665"/>
    <w:rsid w:val="00EA3155"/>
    <w:rsid w:val="00EA6629"/>
    <w:rsid w:val="00EB0E3A"/>
    <w:rsid w:val="00EB1742"/>
    <w:rsid w:val="00EB3A88"/>
    <w:rsid w:val="00EC604F"/>
    <w:rsid w:val="00ED062C"/>
    <w:rsid w:val="00ED621B"/>
    <w:rsid w:val="00ED75AC"/>
    <w:rsid w:val="00EE1004"/>
    <w:rsid w:val="00EE2372"/>
    <w:rsid w:val="00EE6081"/>
    <w:rsid w:val="00EF6ED5"/>
    <w:rsid w:val="00F011D4"/>
    <w:rsid w:val="00F07C4B"/>
    <w:rsid w:val="00F108C6"/>
    <w:rsid w:val="00F15546"/>
    <w:rsid w:val="00F229E0"/>
    <w:rsid w:val="00F26202"/>
    <w:rsid w:val="00F36A02"/>
    <w:rsid w:val="00F420CE"/>
    <w:rsid w:val="00F50C6F"/>
    <w:rsid w:val="00F50CF1"/>
    <w:rsid w:val="00F51140"/>
    <w:rsid w:val="00F544FC"/>
    <w:rsid w:val="00F66032"/>
    <w:rsid w:val="00F759AA"/>
    <w:rsid w:val="00F80FD7"/>
    <w:rsid w:val="00F84358"/>
    <w:rsid w:val="00F84823"/>
    <w:rsid w:val="00F84D4B"/>
    <w:rsid w:val="00F85594"/>
    <w:rsid w:val="00F9010E"/>
    <w:rsid w:val="00F923C1"/>
    <w:rsid w:val="00F92C31"/>
    <w:rsid w:val="00FA266F"/>
    <w:rsid w:val="00FA4FD4"/>
    <w:rsid w:val="00FA59E4"/>
    <w:rsid w:val="00FA6780"/>
    <w:rsid w:val="00FB609E"/>
    <w:rsid w:val="00FD3904"/>
    <w:rsid w:val="00FD3DEF"/>
    <w:rsid w:val="00FE0CFD"/>
    <w:rsid w:val="00FE1972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EB931A0-EF23-4F9E-AE92-C27836BB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5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D419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CD4195"/>
  </w:style>
  <w:style w:type="paragraph" w:styleId="Footer">
    <w:name w:val="footer"/>
    <w:basedOn w:val="Normal"/>
    <w:rsid w:val="00C755F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uiPriority w:val="99"/>
    <w:unhideWhenUsed/>
    <w:rsid w:val="00DE674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90115"/>
    <w:rPr>
      <w:color w:val="808080"/>
    </w:rPr>
  </w:style>
  <w:style w:type="character" w:customStyle="1" w:styleId="3">
    <w:name w:val="Стиль3"/>
    <w:basedOn w:val="DefaultParagraphFont"/>
    <w:uiPriority w:val="1"/>
    <w:rsid w:val="00590115"/>
    <w:rPr>
      <w:rFonts w:ascii="Times New Roman" w:hAnsi="Times New Roman"/>
      <w:i/>
      <w:color w:val="auto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1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15"/>
    <w:rPr>
      <w:rFonts w:ascii="Tahoma" w:hAnsi="Tahoma" w:cs="Tahoma"/>
      <w:sz w:val="16"/>
      <w:szCs w:val="16"/>
    </w:rPr>
  </w:style>
  <w:style w:type="character" w:customStyle="1" w:styleId="1">
    <w:name w:val="Стиль1"/>
    <w:basedOn w:val="DefaultParagraphFont"/>
    <w:uiPriority w:val="1"/>
    <w:rsid w:val="00F9010E"/>
    <w:rPr>
      <w:rFonts w:ascii="Times New Roman" w:hAnsi="Times New Roman"/>
      <w:b/>
      <w:i/>
      <w:sz w:val="24"/>
    </w:rPr>
  </w:style>
  <w:style w:type="paragraph" w:styleId="ListParagraph">
    <w:name w:val="List Paragraph"/>
    <w:basedOn w:val="Normal"/>
    <w:uiPriority w:val="34"/>
    <w:qFormat/>
    <w:rsid w:val="001634D8"/>
    <w:pPr>
      <w:ind w:left="720"/>
      <w:contextualSpacing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shi_000\Documents\MATLAB\diploma\article_finish\avtor_sp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01DEF5F47C4EBEBB981809C1DC1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A53B7-6C98-4B2D-B5EA-4F0892C52F22}"/>
      </w:docPartPr>
      <w:docPartBody>
        <w:p w:rsidR="00FE0008" w:rsidRDefault="000E66F6">
          <w:pPr>
            <w:pStyle w:val="7901DEF5F47C4EBEBB981809C1DC161F"/>
          </w:pPr>
          <w:r>
            <w:rPr>
              <w:rStyle w:val="PlaceholderText"/>
              <w:i/>
              <w:color w:val="0070C0"/>
            </w:rPr>
            <w:t>Фамилия, имя, отчество автора(ов), место работы, должность</w:t>
          </w:r>
        </w:p>
      </w:docPartBody>
    </w:docPart>
    <w:docPart>
      <w:docPartPr>
        <w:name w:val="7D86328AD41343AF88695474A274B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D2E6-BA4F-4B3B-B775-C3DE5B36D95B}"/>
      </w:docPartPr>
      <w:docPartBody>
        <w:p w:rsidR="00FE0008" w:rsidRDefault="000E66F6">
          <w:pPr>
            <w:pStyle w:val="7D86328AD41343AF88695474A274B345"/>
          </w:pPr>
          <w:r w:rsidRPr="00A7241F">
            <w:rPr>
              <w:rStyle w:val="PlaceholderText"/>
              <w:i/>
              <w:color w:val="0070C0"/>
            </w:rPr>
            <w:t>Выберите вид материала</w:t>
          </w:r>
        </w:p>
      </w:docPartBody>
    </w:docPart>
    <w:docPart>
      <w:docPartPr>
        <w:name w:val="9E541F51C0DC46D3BC4976D8FD3EF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13E92-D1DE-4306-A02C-AD9CB4A93E51}"/>
      </w:docPartPr>
      <w:docPartBody>
        <w:p w:rsidR="00FE0008" w:rsidRDefault="000E66F6">
          <w:pPr>
            <w:pStyle w:val="9E541F51C0DC46D3BC4976D8FD3EF3BD"/>
          </w:pPr>
          <w:r w:rsidRPr="001D05DE">
            <w:rPr>
              <w:b/>
              <w:i/>
              <w:color w:val="0070C0"/>
            </w:rPr>
            <w:t>«</w:t>
          </w:r>
          <w:r>
            <w:rPr>
              <w:b/>
              <w:i/>
              <w:color w:val="0070C0"/>
            </w:rPr>
            <w:t>Название работы на русском языке»</w:t>
          </w:r>
        </w:p>
      </w:docPartBody>
    </w:docPart>
    <w:docPart>
      <w:docPartPr>
        <w:name w:val="EA0417A96D244B6E8F8F8CC63E9C3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0AC43-8624-4C7D-AB0F-63B97DE1DA20}"/>
      </w:docPartPr>
      <w:docPartBody>
        <w:p w:rsidR="00FE0008" w:rsidRDefault="000E66F6">
          <w:pPr>
            <w:pStyle w:val="EA0417A96D244B6E8F8F8CC63E9C3766"/>
          </w:pPr>
          <w:r w:rsidRPr="006540AF">
            <w:rPr>
              <w:rStyle w:val="PlaceholderText"/>
              <w:i/>
              <w:color w:val="0070C0"/>
            </w:rPr>
            <w:t>Количество</w:t>
          </w:r>
        </w:p>
      </w:docPartBody>
    </w:docPart>
    <w:docPart>
      <w:docPartPr>
        <w:name w:val="3BE833CC13C5401BAE2757F47B55C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8756A-8ECA-4320-A58B-77DAA2E11CEF}"/>
      </w:docPartPr>
      <w:docPartBody>
        <w:p w:rsidR="00FE0008" w:rsidRDefault="000E66F6">
          <w:pPr>
            <w:pStyle w:val="3BE833CC13C5401BAE2757F47B55CC9E"/>
          </w:pPr>
          <w:r w:rsidRPr="00CE5F62">
            <w:rPr>
              <w:rStyle w:val="PlaceholderText"/>
              <w:i/>
              <w:color w:val="0070C0"/>
            </w:rPr>
            <w:t>Количество</w:t>
          </w:r>
        </w:p>
      </w:docPartBody>
    </w:docPart>
    <w:docPart>
      <w:docPartPr>
        <w:name w:val="658BD316E3C6436EAF9F953A4479F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6B992-BC16-4394-BA99-0991E1733BFA}"/>
      </w:docPartPr>
      <w:docPartBody>
        <w:p w:rsidR="00FE0008" w:rsidRDefault="000E66F6">
          <w:pPr>
            <w:pStyle w:val="658BD316E3C6436EAF9F953A4479F68B"/>
          </w:pPr>
          <w:r>
            <w:rPr>
              <w:rStyle w:val="PlaceholderText"/>
              <w:i/>
              <w:color w:val="0070C0"/>
            </w:rPr>
            <w:t>Количество</w:t>
          </w:r>
        </w:p>
      </w:docPartBody>
    </w:docPart>
    <w:docPart>
      <w:docPartPr>
        <w:name w:val="8DAAA64320714562904C2414E8783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62C18-C55F-4998-8845-1AADAFF52B29}"/>
      </w:docPartPr>
      <w:docPartBody>
        <w:p w:rsidR="00FE0008" w:rsidRDefault="000E66F6">
          <w:pPr>
            <w:pStyle w:val="8DAAA64320714562904C2414E87836B0"/>
          </w:pPr>
          <w:r w:rsidRPr="006540AF">
            <w:rPr>
              <w:rStyle w:val="PlaceholderText"/>
              <w:i/>
              <w:color w:val="0070C0"/>
            </w:rPr>
            <w:t>Количество</w:t>
          </w:r>
        </w:p>
      </w:docPartBody>
    </w:docPart>
    <w:docPart>
      <w:docPartPr>
        <w:name w:val="AED401F2EF81427AB21BE6FB2084C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2977B-A6C8-4D55-AD5F-74FC63EAB23B}"/>
      </w:docPartPr>
      <w:docPartBody>
        <w:p w:rsidR="00FE0008" w:rsidRDefault="000E66F6">
          <w:pPr>
            <w:pStyle w:val="AED401F2EF81427AB21BE6FB2084C387"/>
          </w:pPr>
          <w:r w:rsidRPr="006540AF">
            <w:rPr>
              <w:rStyle w:val="PlaceholderText"/>
              <w:i/>
              <w:color w:val="0070C0"/>
            </w:rPr>
            <w:t>Количество</w:t>
          </w:r>
        </w:p>
      </w:docPartBody>
    </w:docPart>
    <w:docPart>
      <w:docPartPr>
        <w:name w:val="B15B4F57F3484FD7ABCAF78BD33FA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55394-F28F-4495-9548-B2011182DDB3}"/>
      </w:docPartPr>
      <w:docPartBody>
        <w:p w:rsidR="00FE0008" w:rsidRDefault="000E66F6">
          <w:pPr>
            <w:pStyle w:val="B15B4F57F3484FD7ABCAF78BD33FA220"/>
          </w:pPr>
          <w:r w:rsidRPr="002E0DCA">
            <w:rPr>
              <w:rStyle w:val="PlaceholderText"/>
              <w:i/>
              <w:color w:val="0070C0"/>
            </w:rPr>
            <w:t>Выберите элемент</w:t>
          </w:r>
        </w:p>
      </w:docPartBody>
    </w:docPart>
    <w:docPart>
      <w:docPartPr>
        <w:name w:val="73EADBEB2F864CB1BB7755C6D0CAA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AB01E-61C5-402E-8BD5-28DD6B6B1749}"/>
      </w:docPartPr>
      <w:docPartBody>
        <w:p w:rsidR="00FE0008" w:rsidRDefault="000E66F6">
          <w:pPr>
            <w:pStyle w:val="73EADBEB2F864CB1BB7755C6D0CAA480"/>
          </w:pPr>
          <w:r w:rsidRPr="00F85594">
            <w:rPr>
              <w:rStyle w:val="PlaceholderText"/>
              <w:i/>
              <w:color w:val="0070C0"/>
            </w:rPr>
            <w:t>Выберите элемент</w:t>
          </w:r>
        </w:p>
      </w:docPartBody>
    </w:docPart>
    <w:docPart>
      <w:docPartPr>
        <w:name w:val="01ED484737A443CBA3D440F0C3BDF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360D9-12BD-4736-91A5-A2CF5CFAB899}"/>
      </w:docPartPr>
      <w:docPartBody>
        <w:p w:rsidR="00FE0008" w:rsidRDefault="000E66F6">
          <w:pPr>
            <w:pStyle w:val="01ED484737A443CBA3D440F0C3BDF7AF"/>
          </w:pPr>
          <w:r w:rsidRPr="00DB55F7">
            <w:rPr>
              <w:rStyle w:val="PlaceholderText"/>
              <w:i/>
              <w:color w:val="0070C0"/>
            </w:rPr>
            <w:t>Выберите элемент</w:t>
          </w:r>
        </w:p>
      </w:docPartBody>
    </w:docPart>
    <w:docPart>
      <w:docPartPr>
        <w:name w:val="DA6ECEFD84784AB39829D7BAE96F9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ABCF2-36A5-456A-ABA4-32824AA3204D}"/>
      </w:docPartPr>
      <w:docPartBody>
        <w:p w:rsidR="00FE0008" w:rsidRDefault="000E66F6">
          <w:pPr>
            <w:pStyle w:val="DA6ECEFD84784AB39829D7BAE96F9166"/>
          </w:pPr>
          <w:r w:rsidRPr="00D70330">
            <w:rPr>
              <w:rStyle w:val="PlaceholderText"/>
              <w:i/>
              <w:color w:val="0070C0"/>
            </w:rPr>
            <w:t>Выберите элемент</w:t>
          </w:r>
        </w:p>
      </w:docPartBody>
    </w:docPart>
    <w:docPart>
      <w:docPartPr>
        <w:name w:val="F1D521726DEA41FFB548F90BB63A6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901F5-C8DB-4D60-BD44-388DF0B34764}"/>
      </w:docPartPr>
      <w:docPartBody>
        <w:p w:rsidR="00FE0008" w:rsidRDefault="000E66F6">
          <w:pPr>
            <w:pStyle w:val="F1D521726DEA41FFB548F90BB63A6D1D"/>
          </w:pPr>
          <w:r w:rsidRPr="00E8160E">
            <w:rPr>
              <w:rStyle w:val="PlaceholderText"/>
              <w:i/>
              <w:color w:val="0070C0"/>
            </w:rPr>
            <w:t>Выберите элемент</w:t>
          </w:r>
        </w:p>
      </w:docPartBody>
    </w:docPart>
    <w:docPart>
      <w:docPartPr>
        <w:name w:val="754B9F3CF5DC48F0B08BB02F5FBB6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33AD2-F8ED-45A6-8F9A-7A1E4E2F57AC}"/>
      </w:docPartPr>
      <w:docPartBody>
        <w:p w:rsidR="00FE0008" w:rsidRDefault="000E66F6">
          <w:pPr>
            <w:pStyle w:val="754B9F3CF5DC48F0B08BB02F5FBB6718"/>
          </w:pPr>
          <w:r w:rsidRPr="009F2479">
            <w:rPr>
              <w:rStyle w:val="PlaceholderText"/>
              <w:i/>
              <w:color w:val="0070C0"/>
            </w:rPr>
            <w:t>Выберите элемент</w:t>
          </w:r>
        </w:p>
      </w:docPartBody>
    </w:docPart>
    <w:docPart>
      <w:docPartPr>
        <w:name w:val="04F19980B5864246A85D1B5815512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14E0F-2E2E-48A6-A468-60A6D751A5ED}"/>
      </w:docPartPr>
      <w:docPartBody>
        <w:p w:rsidR="00FE0008" w:rsidRDefault="000E66F6">
          <w:pPr>
            <w:pStyle w:val="04F19980B5864246A85D1B5815512B6B"/>
          </w:pPr>
          <w:r>
            <w:rPr>
              <w:rStyle w:val="PlaceholderText"/>
              <w:i/>
              <w:color w:val="0070C0"/>
            </w:rPr>
            <w:t>Наименование кафедры</w:t>
          </w:r>
        </w:p>
      </w:docPartBody>
    </w:docPart>
    <w:docPart>
      <w:docPartPr>
        <w:name w:val="3ADE6301C2D048A8B7DD61753D38C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235DD-4379-4EE8-B4CE-BC9BFC6D3273}"/>
      </w:docPartPr>
      <w:docPartBody>
        <w:p w:rsidR="00FE0008" w:rsidRDefault="000E66F6">
          <w:pPr>
            <w:pStyle w:val="3ADE6301C2D048A8B7DD61753D38C0BB"/>
          </w:pPr>
          <w:r>
            <w:rPr>
              <w:rStyle w:val="PlaceholderText"/>
              <w:i/>
              <w:color w:val="0070C0"/>
            </w:rPr>
            <w:t>Номер протокола</w:t>
          </w:r>
        </w:p>
      </w:docPartBody>
    </w:docPart>
    <w:docPart>
      <w:docPartPr>
        <w:name w:val="CB52D188D6624FEB813434AD6546D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6563C-7725-4E81-9300-CD07AA68EB8D}"/>
      </w:docPartPr>
      <w:docPartBody>
        <w:p w:rsidR="00FE0008" w:rsidRDefault="000E66F6">
          <w:pPr>
            <w:pStyle w:val="CB52D188D6624FEB813434AD6546D55D"/>
          </w:pPr>
          <w:r>
            <w:rPr>
              <w:rStyle w:val="PlaceholderText"/>
              <w:i/>
              <w:color w:val="0070C0"/>
            </w:rPr>
            <w:t>Дата подписания протокола</w:t>
          </w:r>
        </w:p>
      </w:docPartBody>
    </w:docPart>
    <w:docPart>
      <w:docPartPr>
        <w:name w:val="502E70FFEE4449DDAA0BCE30D38C2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20A4E-2555-4802-9A49-BA2DFD5BE500}"/>
      </w:docPartPr>
      <w:docPartBody>
        <w:p w:rsidR="00FE0008" w:rsidRDefault="000E66F6">
          <w:pPr>
            <w:pStyle w:val="502E70FFEE4449DDAA0BCE30D38C2646"/>
          </w:pPr>
          <w:r w:rsidRPr="00847B11">
            <w:rPr>
              <w:rStyle w:val="PlaceholderText"/>
              <w:i/>
              <w:color w:val="0070C0"/>
            </w:rPr>
            <w:t>Выберите элемент</w:t>
          </w:r>
        </w:p>
      </w:docPartBody>
    </w:docPart>
    <w:docPart>
      <w:docPartPr>
        <w:name w:val="933B72C0737C464CAD3F9799226A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10E8C-61DE-461C-BCD2-64E958C20CD4}"/>
      </w:docPartPr>
      <w:docPartBody>
        <w:p w:rsidR="00FE0008" w:rsidRDefault="000E66F6">
          <w:pPr>
            <w:pStyle w:val="933B72C0737C464CAD3F9799226ADEE6"/>
          </w:pPr>
          <w:r w:rsidRPr="00DB34FE">
            <w:rPr>
              <w:rStyle w:val="3"/>
              <w:color w:val="0070C0"/>
            </w:rPr>
            <w:t>Наименование издания, страна издательства, предполагаемая дата выхода публикации; название конферен</w:t>
          </w:r>
          <w:r>
            <w:rPr>
              <w:rStyle w:val="3"/>
              <w:color w:val="0070C0"/>
            </w:rPr>
            <w:t>ции (выставки), дата проведения</w:t>
          </w:r>
          <w:r w:rsidRPr="00DB34FE">
            <w:rPr>
              <w:rStyle w:val="3"/>
              <w:color w:val="0070C0"/>
            </w:rPr>
            <w:t xml:space="preserve"> </w:t>
          </w:r>
          <w:r>
            <w:rPr>
              <w:rStyle w:val="3"/>
              <w:color w:val="0070C0"/>
            </w:rPr>
            <w:t xml:space="preserve">и т.д. </w:t>
          </w:r>
          <w:r w:rsidRPr="000E053B">
            <w:rPr>
              <w:rStyle w:val="3"/>
              <w:color w:val="FF0000"/>
            </w:rPr>
            <w:t>(скопировать из экспертного</w:t>
          </w:r>
          <w:r>
            <w:rPr>
              <w:rStyle w:val="3"/>
              <w:color w:val="0070C0"/>
            </w:rPr>
            <w:t xml:space="preserve"> </w:t>
          </w:r>
          <w:r w:rsidRPr="000E053B">
            <w:rPr>
              <w:rStyle w:val="3"/>
              <w:color w:val="FF0000"/>
            </w:rPr>
            <w:t>заключени</w:t>
          </w:r>
          <w:r>
            <w:rPr>
              <w:rStyle w:val="3"/>
              <w:color w:val="FF0000"/>
            </w:rPr>
            <w:t>я)</w:t>
          </w:r>
        </w:p>
      </w:docPartBody>
    </w:docPart>
    <w:docPart>
      <w:docPartPr>
        <w:name w:val="087841B962E240FF829F124A8A545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587F7-1A77-4283-8A32-09A77AA60D9B}"/>
      </w:docPartPr>
      <w:docPartBody>
        <w:p w:rsidR="00FE0008" w:rsidRDefault="000E66F6">
          <w:pPr>
            <w:pStyle w:val="087841B962E240FF829F124A8A54586E"/>
          </w:pPr>
          <w:r w:rsidRPr="00C51816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E5D88D07F5C4D84893991BD0EF1E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25BB-8C87-4FE6-BF26-D1359B1E7E82}"/>
      </w:docPartPr>
      <w:docPartBody>
        <w:p w:rsidR="00FE0008" w:rsidRDefault="000E66F6">
          <w:pPr>
            <w:pStyle w:val="0E5D88D07F5C4D84893991BD0EF1EA2C"/>
          </w:pPr>
          <w:r>
            <w:rPr>
              <w:rStyle w:val="PlaceholderText"/>
              <w:i/>
              <w:color w:val="0070C0"/>
            </w:rPr>
            <w:t>Номер телефона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F6"/>
    <w:rsid w:val="000E66F6"/>
    <w:rsid w:val="00976E9F"/>
    <w:rsid w:val="00B64E53"/>
    <w:rsid w:val="00F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01DEF5F47C4EBEBB981809C1DC161F">
    <w:name w:val="7901DEF5F47C4EBEBB981809C1DC161F"/>
  </w:style>
  <w:style w:type="paragraph" w:customStyle="1" w:styleId="7D86328AD41343AF88695474A274B345">
    <w:name w:val="7D86328AD41343AF88695474A274B345"/>
  </w:style>
  <w:style w:type="paragraph" w:customStyle="1" w:styleId="9E541F51C0DC46D3BC4976D8FD3EF3BD">
    <w:name w:val="9E541F51C0DC46D3BC4976D8FD3EF3BD"/>
  </w:style>
  <w:style w:type="paragraph" w:customStyle="1" w:styleId="EA0417A96D244B6E8F8F8CC63E9C3766">
    <w:name w:val="EA0417A96D244B6E8F8F8CC63E9C3766"/>
  </w:style>
  <w:style w:type="paragraph" w:customStyle="1" w:styleId="3BE833CC13C5401BAE2757F47B55CC9E">
    <w:name w:val="3BE833CC13C5401BAE2757F47B55CC9E"/>
  </w:style>
  <w:style w:type="paragraph" w:customStyle="1" w:styleId="658BD316E3C6436EAF9F953A4479F68B">
    <w:name w:val="658BD316E3C6436EAF9F953A4479F68B"/>
  </w:style>
  <w:style w:type="paragraph" w:customStyle="1" w:styleId="8DAAA64320714562904C2414E87836B0">
    <w:name w:val="8DAAA64320714562904C2414E87836B0"/>
  </w:style>
  <w:style w:type="paragraph" w:customStyle="1" w:styleId="AED401F2EF81427AB21BE6FB2084C387">
    <w:name w:val="AED401F2EF81427AB21BE6FB2084C387"/>
  </w:style>
  <w:style w:type="paragraph" w:customStyle="1" w:styleId="B15B4F57F3484FD7ABCAF78BD33FA220">
    <w:name w:val="B15B4F57F3484FD7ABCAF78BD33FA220"/>
  </w:style>
  <w:style w:type="paragraph" w:customStyle="1" w:styleId="73EADBEB2F864CB1BB7755C6D0CAA480">
    <w:name w:val="73EADBEB2F864CB1BB7755C6D0CAA480"/>
  </w:style>
  <w:style w:type="paragraph" w:customStyle="1" w:styleId="01ED484737A443CBA3D440F0C3BDF7AF">
    <w:name w:val="01ED484737A443CBA3D440F0C3BDF7AF"/>
  </w:style>
  <w:style w:type="paragraph" w:customStyle="1" w:styleId="DA6ECEFD84784AB39829D7BAE96F9166">
    <w:name w:val="DA6ECEFD84784AB39829D7BAE96F9166"/>
  </w:style>
  <w:style w:type="paragraph" w:customStyle="1" w:styleId="F1D521726DEA41FFB548F90BB63A6D1D">
    <w:name w:val="F1D521726DEA41FFB548F90BB63A6D1D"/>
  </w:style>
  <w:style w:type="paragraph" w:customStyle="1" w:styleId="754B9F3CF5DC48F0B08BB02F5FBB6718">
    <w:name w:val="754B9F3CF5DC48F0B08BB02F5FBB6718"/>
  </w:style>
  <w:style w:type="paragraph" w:customStyle="1" w:styleId="04F19980B5864246A85D1B5815512B6B">
    <w:name w:val="04F19980B5864246A85D1B5815512B6B"/>
  </w:style>
  <w:style w:type="paragraph" w:customStyle="1" w:styleId="3ADE6301C2D048A8B7DD61753D38C0BB">
    <w:name w:val="3ADE6301C2D048A8B7DD61753D38C0BB"/>
  </w:style>
  <w:style w:type="paragraph" w:customStyle="1" w:styleId="CB52D188D6624FEB813434AD6546D55D">
    <w:name w:val="CB52D188D6624FEB813434AD6546D55D"/>
  </w:style>
  <w:style w:type="paragraph" w:customStyle="1" w:styleId="502E70FFEE4449DDAA0BCE30D38C2646">
    <w:name w:val="502E70FFEE4449DDAA0BCE30D38C2646"/>
  </w:style>
  <w:style w:type="character" w:customStyle="1" w:styleId="3">
    <w:name w:val="Стиль3"/>
    <w:basedOn w:val="DefaultParagraphFont"/>
    <w:uiPriority w:val="1"/>
    <w:rPr>
      <w:rFonts w:ascii="Times New Roman" w:hAnsi="Times New Roman"/>
      <w:i/>
      <w:color w:val="auto"/>
      <w:sz w:val="24"/>
    </w:rPr>
  </w:style>
  <w:style w:type="paragraph" w:customStyle="1" w:styleId="933B72C0737C464CAD3F9799226ADEE6">
    <w:name w:val="933B72C0737C464CAD3F9799226ADEE6"/>
  </w:style>
  <w:style w:type="paragraph" w:customStyle="1" w:styleId="087841B962E240FF829F124A8A54586E">
    <w:name w:val="087841B962E240FF829F124A8A54586E"/>
  </w:style>
  <w:style w:type="paragraph" w:customStyle="1" w:styleId="0E5D88D07F5C4D84893991BD0EF1EA2C">
    <w:name w:val="0E5D88D07F5C4D84893991BD0EF1EA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avtor_spr.dotx</Template>
  <TotalTime>22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служебного пользования</vt:lpstr>
      <vt:lpstr>Для служебного пользования</vt:lpstr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служебного пользования</dc:title>
  <dc:creator>Денис Елкин</dc:creator>
  <cp:lastModifiedBy>Денис Елкин</cp:lastModifiedBy>
  <cp:revision>3</cp:revision>
  <cp:lastPrinted>2015-03-17T10:11:00Z</cp:lastPrinted>
  <dcterms:created xsi:type="dcterms:W3CDTF">2016-04-20T19:13:00Z</dcterms:created>
  <dcterms:modified xsi:type="dcterms:W3CDTF">2016-04-24T20:54:00Z</dcterms:modified>
</cp:coreProperties>
</file>