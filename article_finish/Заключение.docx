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D2" w:rsidRPr="00191EDB" w:rsidRDefault="00F5703F" w:rsidP="003E03C3">
      <w:pPr>
        <w:jc w:val="center"/>
        <w:rPr>
          <w:b/>
          <w:sz w:val="24"/>
          <w:szCs w:val="24"/>
        </w:rPr>
      </w:pPr>
      <w:r w:rsidRPr="00191EDB">
        <w:rPr>
          <w:b/>
          <w:sz w:val="24"/>
          <w:szCs w:val="24"/>
        </w:rPr>
        <w:t>ЗАКЛЮЧЕНИЕ</w:t>
      </w:r>
    </w:p>
    <w:p w:rsidR="003E03C3" w:rsidRPr="00534BE9" w:rsidRDefault="00F5703F" w:rsidP="003E03C3">
      <w:pPr>
        <w:jc w:val="center"/>
        <w:rPr>
          <w:b/>
          <w:sz w:val="24"/>
          <w:szCs w:val="24"/>
        </w:rPr>
      </w:pPr>
      <w:r w:rsidRPr="00534BE9">
        <w:rPr>
          <w:b/>
          <w:sz w:val="24"/>
          <w:szCs w:val="24"/>
        </w:rPr>
        <w:t xml:space="preserve">ПО </w:t>
      </w:r>
      <w:r w:rsidR="00534BE9">
        <w:rPr>
          <w:b/>
          <w:sz w:val="24"/>
          <w:szCs w:val="24"/>
        </w:rPr>
        <w:t xml:space="preserve"> </w:t>
      </w:r>
      <w:r w:rsidRPr="00534BE9">
        <w:rPr>
          <w:b/>
          <w:sz w:val="24"/>
          <w:szCs w:val="24"/>
        </w:rPr>
        <w:t xml:space="preserve">РЕЗУЛЬТАТАМ </w:t>
      </w:r>
      <w:r w:rsidR="00534BE9">
        <w:rPr>
          <w:b/>
          <w:sz w:val="24"/>
          <w:szCs w:val="24"/>
        </w:rPr>
        <w:t xml:space="preserve"> </w:t>
      </w:r>
      <w:r w:rsidRPr="00534BE9">
        <w:rPr>
          <w:b/>
          <w:sz w:val="24"/>
          <w:szCs w:val="24"/>
        </w:rPr>
        <w:t>ИДЕНТИФИКАЦИИ</w:t>
      </w:r>
    </w:p>
    <w:p w:rsidR="003E03C3" w:rsidRPr="00191EDB" w:rsidRDefault="00B44D55" w:rsidP="003E03C3">
      <w:pPr>
        <w:jc w:val="center"/>
        <w:rPr>
          <w:sz w:val="24"/>
          <w:szCs w:val="24"/>
        </w:rPr>
      </w:pPr>
      <w:r w:rsidRPr="00191EDB">
        <w:rPr>
          <w:sz w:val="24"/>
          <w:szCs w:val="24"/>
        </w:rPr>
        <w:t xml:space="preserve">от </w:t>
      </w:r>
      <w:r w:rsidR="00F5703F">
        <w:rPr>
          <w:sz w:val="24"/>
          <w:szCs w:val="24"/>
        </w:rPr>
        <w:t xml:space="preserve"> </w:t>
      </w:r>
      <w:r w:rsidR="004F160C" w:rsidRPr="00191EDB">
        <w:rPr>
          <w:i/>
          <w:sz w:val="24"/>
          <w:szCs w:val="24"/>
          <w:u w:val="single"/>
        </w:rPr>
        <w:fldChar w:fldCharType="begin">
          <w:ffData>
            <w:name w:val="ТекстовоеПоле8"/>
            <w:enabled w:val="0"/>
            <w:calcOnExit w:val="0"/>
            <w:textInput>
              <w:type w:val="currentDate"/>
              <w:format w:val="d MMMM yyyy 'г.'"/>
            </w:textInput>
          </w:ffData>
        </w:fldChar>
      </w:r>
      <w:bookmarkStart w:id="0" w:name="ТекстовоеПоле8"/>
      <w:r w:rsidR="00191EDB" w:rsidRPr="00191EDB">
        <w:rPr>
          <w:i/>
          <w:sz w:val="24"/>
          <w:szCs w:val="24"/>
          <w:u w:val="single"/>
        </w:rPr>
        <w:instrText xml:space="preserve"> FORMTEXT </w:instrText>
      </w:r>
      <w:r w:rsidR="004F160C" w:rsidRPr="00191EDB">
        <w:rPr>
          <w:i/>
          <w:sz w:val="24"/>
          <w:szCs w:val="24"/>
          <w:u w:val="single"/>
        </w:rPr>
        <w:fldChar w:fldCharType="begin"/>
      </w:r>
      <w:r w:rsidR="00191EDB" w:rsidRPr="00191EDB">
        <w:rPr>
          <w:i/>
          <w:sz w:val="24"/>
          <w:szCs w:val="24"/>
          <w:u w:val="single"/>
        </w:rPr>
        <w:instrText xml:space="preserve"> DATE \@ "d MMMM yyyy 'г.'" </w:instrText>
      </w:r>
      <w:r w:rsidR="004F160C" w:rsidRPr="00191EDB">
        <w:rPr>
          <w:i/>
          <w:sz w:val="24"/>
          <w:szCs w:val="24"/>
          <w:u w:val="single"/>
        </w:rPr>
        <w:fldChar w:fldCharType="separate"/>
      </w:r>
      <w:r w:rsidR="00987260">
        <w:rPr>
          <w:i/>
          <w:noProof/>
          <w:sz w:val="24"/>
          <w:szCs w:val="24"/>
          <w:u w:val="single"/>
        </w:rPr>
        <w:instrText>25 апреля 2016 г.</w:instrText>
      </w:r>
      <w:r w:rsidR="004F160C" w:rsidRPr="00191EDB">
        <w:rPr>
          <w:i/>
          <w:sz w:val="24"/>
          <w:szCs w:val="24"/>
          <w:u w:val="single"/>
        </w:rPr>
        <w:fldChar w:fldCharType="end"/>
      </w:r>
      <w:r w:rsidR="004F160C" w:rsidRPr="00191EDB">
        <w:rPr>
          <w:i/>
          <w:sz w:val="24"/>
          <w:szCs w:val="24"/>
          <w:u w:val="single"/>
        </w:rPr>
      </w:r>
      <w:r w:rsidR="004F160C" w:rsidRPr="00191EDB">
        <w:rPr>
          <w:i/>
          <w:sz w:val="24"/>
          <w:szCs w:val="24"/>
          <w:u w:val="single"/>
        </w:rPr>
        <w:fldChar w:fldCharType="separate"/>
      </w:r>
      <w:r w:rsidR="00987260">
        <w:rPr>
          <w:i/>
          <w:noProof/>
          <w:sz w:val="24"/>
          <w:szCs w:val="24"/>
          <w:u w:val="single"/>
        </w:rPr>
        <w:t>25 апреля 2016 г.</w:t>
      </w:r>
      <w:r w:rsidR="004F160C" w:rsidRPr="00191EDB">
        <w:rPr>
          <w:i/>
          <w:sz w:val="24"/>
          <w:szCs w:val="24"/>
          <w:u w:val="single"/>
        </w:rPr>
        <w:fldChar w:fldCharType="end"/>
      </w:r>
      <w:bookmarkEnd w:id="0"/>
    </w:p>
    <w:p w:rsidR="0075620D" w:rsidRPr="0078489B" w:rsidRDefault="00B44D55" w:rsidP="0075620D">
      <w:pPr>
        <w:spacing w:before="480"/>
        <w:jc w:val="both"/>
        <w:rPr>
          <w:sz w:val="24"/>
          <w:szCs w:val="24"/>
        </w:rPr>
      </w:pPr>
      <w:r w:rsidRPr="00191EDB">
        <w:rPr>
          <w:sz w:val="24"/>
          <w:szCs w:val="24"/>
        </w:rPr>
        <w:t>на информацию, предполагаемую</w:t>
      </w:r>
      <w:r w:rsidR="0015611E" w:rsidRPr="00191EDB">
        <w:rPr>
          <w:sz w:val="24"/>
          <w:szCs w:val="24"/>
        </w:rPr>
        <w:t xml:space="preserve"> к передаче иностранным лицам в ходе мероприятия:</w:t>
      </w:r>
      <w:r w:rsidR="007E6951" w:rsidRPr="00191EDB">
        <w:rPr>
          <w:sz w:val="24"/>
          <w:szCs w:val="24"/>
        </w:rPr>
        <w:t xml:space="preserve"> </w:t>
      </w:r>
      <w:sdt>
        <w:sdtPr>
          <w:rPr>
            <w:rStyle w:val="3"/>
          </w:rPr>
          <w:id w:val="12421705"/>
          <w:placeholder>
            <w:docPart w:val="816AA7282EE14BC3970890E6903C94D2"/>
          </w:placeholder>
          <w:comboBox>
            <w:listItem w:displayText="передача" w:value="передача"/>
            <w:listItem w:displayText="представление на" w:value="представление на"/>
            <w:listItem w:displayText="публикация в" w:value="публикация в"/>
            <w:listItem w:displayText="размещение на " w:value="размещение на "/>
            <w:listItem w:displayText="экспонирование на" w:value="экспонирование на"/>
          </w:comboBox>
        </w:sdtPr>
        <w:sdtEndPr>
          <w:rPr>
            <w:rStyle w:val="DefaultParagraphFont"/>
            <w:i w:val="0"/>
            <w:sz w:val="28"/>
            <w:szCs w:val="24"/>
          </w:rPr>
        </w:sdtEndPr>
        <w:sdtContent>
          <w:r w:rsidR="00987260">
            <w:rPr>
              <w:rStyle w:val="3"/>
            </w:rPr>
            <w:t>публикация в</w:t>
          </w:r>
        </w:sdtContent>
      </w:sdt>
      <w:r w:rsidR="005332EB">
        <w:rPr>
          <w:sz w:val="24"/>
          <w:szCs w:val="24"/>
        </w:rPr>
        <w:t xml:space="preserve"> </w:t>
      </w:r>
      <w:sdt>
        <w:sdtPr>
          <w:rPr>
            <w:rStyle w:val="3"/>
          </w:rPr>
          <w:id w:val="16793012"/>
          <w:placeholder>
            <w:docPart w:val="0AE18491806D4DB19AC73400473F3586"/>
          </w:placeholder>
        </w:sdtPr>
        <w:sdtEndPr>
          <w:rPr>
            <w:rStyle w:val="DefaultParagraphFont"/>
            <w:i w:val="0"/>
            <w:sz w:val="28"/>
          </w:rPr>
        </w:sdtEndPr>
        <w:sdtContent>
          <w:r w:rsidR="00987260">
            <w:rPr>
              <w:rStyle w:val="3"/>
            </w:rPr>
            <w:t>материалах международной конференции и молодежной школы «Информационные технологии и нанотехнологии» (ИТНТ-2016), Россия, Международная конференция и молодежная школа «Информационные технологии и нанотехнологии» (ИТНТ-2016), Самара, 17-19 мая 2016</w:t>
          </w:r>
        </w:sdtContent>
      </w:sdt>
      <w:r w:rsidR="0078489B">
        <w:rPr>
          <w:rStyle w:val="3"/>
          <w:i w:val="0"/>
        </w:rPr>
        <w:t>.</w:t>
      </w:r>
    </w:p>
    <w:p w:rsidR="0075620D" w:rsidRDefault="0015611E" w:rsidP="00C4665C">
      <w:pPr>
        <w:spacing w:before="240"/>
        <w:ind w:firstLine="709"/>
        <w:jc w:val="both"/>
        <w:rPr>
          <w:rStyle w:val="3"/>
        </w:rPr>
      </w:pPr>
      <w:r w:rsidRPr="00191EDB">
        <w:rPr>
          <w:sz w:val="24"/>
          <w:szCs w:val="24"/>
        </w:rPr>
        <w:t>На идентификацию представлена</w:t>
      </w:r>
      <w:r w:rsidR="00167BED" w:rsidRPr="00191EDB">
        <w:rPr>
          <w:sz w:val="24"/>
          <w:szCs w:val="24"/>
        </w:rPr>
        <w:t>(ы</w:t>
      </w:r>
      <w:r w:rsidR="00603015" w:rsidRPr="00191EDB">
        <w:rPr>
          <w:sz w:val="24"/>
          <w:szCs w:val="24"/>
        </w:rPr>
        <w:t>)</w:t>
      </w:r>
      <w:r w:rsidR="00F5703F">
        <w:rPr>
          <w:sz w:val="24"/>
          <w:szCs w:val="24"/>
        </w:rPr>
        <w:t xml:space="preserve"> </w:t>
      </w:r>
      <w:r w:rsidR="00A53244" w:rsidRPr="00191EDB">
        <w:rPr>
          <w:sz w:val="24"/>
          <w:szCs w:val="24"/>
        </w:rPr>
        <w:t xml:space="preserve"> </w:t>
      </w:r>
      <w:sdt>
        <w:sdtPr>
          <w:rPr>
            <w:rStyle w:val="3"/>
          </w:rPr>
          <w:id w:val="22367068"/>
          <w:lock w:val="sdtLocked"/>
          <w:placeholder>
            <w:docPart w:val="0F70B5D31B474D5D8186099784193138"/>
          </w:placeholder>
          <w:comboBox>
            <w:listItem w:displayText="автореферат" w:value="автореферат"/>
            <w:listItem w:displayText="выставочные экспонаты" w:value="выставочные экспонаты"/>
            <w:listItem w:displayText="диссертация" w:value="диссертация"/>
            <w:listItem w:displayText="доклад" w:value="доклад"/>
            <w:listItem w:displayText="курс лекций" w:value="курс лекций"/>
            <w:listItem w:displayText="монография" w:value="монография"/>
            <w:listItem w:displayText="отчет" w:value="отчет"/>
            <w:listItem w:displayText="презентация" w:value="презентация"/>
            <w:listItem w:displayText="программный комплекс" w:value="программный комплекс"/>
            <w:listItem w:displayText="статья" w:value="статья"/>
            <w:listItem w:displayText="тезисы доклада" w:value="тезисы доклада"/>
            <w:listItem w:displayText="учебное пособие" w:value="учебное пособие"/>
          </w:comboBox>
        </w:sdtPr>
        <w:sdtEndPr>
          <w:rPr>
            <w:rStyle w:val="DefaultParagraphFont"/>
            <w:i w:val="0"/>
            <w:sz w:val="28"/>
          </w:rPr>
        </w:sdtEndPr>
        <w:sdtContent>
          <w:r w:rsidR="00987260">
            <w:rPr>
              <w:rStyle w:val="3"/>
            </w:rPr>
            <w:t>статья</w:t>
          </w:r>
        </w:sdtContent>
      </w:sdt>
    </w:p>
    <w:p w:rsidR="00994AEC" w:rsidRPr="00994AEC" w:rsidRDefault="00994AEC" w:rsidP="00994AEC">
      <w:pPr>
        <w:jc w:val="center"/>
        <w:rPr>
          <w:sz w:val="20"/>
          <w:szCs w:val="20"/>
        </w:rPr>
      </w:pPr>
    </w:p>
    <w:p w:rsidR="00274622" w:rsidRDefault="00603015" w:rsidP="00994AEC">
      <w:pPr>
        <w:rPr>
          <w:rStyle w:val="3"/>
        </w:rPr>
      </w:pPr>
      <w:r w:rsidRPr="00191EDB">
        <w:rPr>
          <w:sz w:val="24"/>
          <w:szCs w:val="24"/>
        </w:rPr>
        <w:t>автора</w:t>
      </w:r>
      <w:r w:rsidR="00274622" w:rsidRPr="00191EDB">
        <w:rPr>
          <w:sz w:val="24"/>
          <w:szCs w:val="24"/>
        </w:rPr>
        <w:t>(</w:t>
      </w:r>
      <w:r w:rsidRPr="00191EDB">
        <w:rPr>
          <w:sz w:val="24"/>
          <w:szCs w:val="24"/>
        </w:rPr>
        <w:t>ов)</w:t>
      </w:r>
      <w:r w:rsidR="00B17766">
        <w:rPr>
          <w:sz w:val="24"/>
          <w:szCs w:val="24"/>
        </w:rPr>
        <w:t xml:space="preserve"> </w:t>
      </w:r>
      <w:r w:rsidR="002B6C6B" w:rsidRPr="00191EDB">
        <w:rPr>
          <w:sz w:val="24"/>
          <w:szCs w:val="24"/>
        </w:rPr>
        <w:t xml:space="preserve"> </w:t>
      </w:r>
      <w:sdt>
        <w:sdtPr>
          <w:rPr>
            <w:rStyle w:val="3"/>
          </w:rPr>
          <w:id w:val="17704732"/>
          <w:lock w:val="sdtLocked"/>
          <w:placeholder>
            <w:docPart w:val="5076A92267C24149B7CC5E17E2F58B2F"/>
          </w:placeholder>
        </w:sdtPr>
        <w:sdtEndPr>
          <w:rPr>
            <w:rStyle w:val="DefaultParagraphFont"/>
            <w:i w:val="0"/>
            <w:sz w:val="28"/>
            <w:szCs w:val="24"/>
          </w:rPr>
        </w:sdtEndPr>
        <w:sdtContent>
          <w:r w:rsidR="00987260">
            <w:rPr>
              <w:rStyle w:val="3"/>
            </w:rPr>
            <w:t>Елкина Дениса Алексеевича, Фурсова Владимира Алексеевича</w:t>
          </w:r>
        </w:sdtContent>
      </w:sdt>
    </w:p>
    <w:p w:rsidR="00994AEC" w:rsidRPr="00994AEC" w:rsidRDefault="00994AEC" w:rsidP="00994AEC">
      <w:pPr>
        <w:jc w:val="center"/>
        <w:rPr>
          <w:sz w:val="20"/>
          <w:szCs w:val="20"/>
        </w:rPr>
      </w:pPr>
    </w:p>
    <w:sdt>
      <w:sdtPr>
        <w:rPr>
          <w:rStyle w:val="1"/>
        </w:rPr>
        <w:id w:val="17704734"/>
        <w:lock w:val="sdtLocked"/>
        <w:placeholder>
          <w:docPart w:val="D25F4E61D6DB4B30B1E3681A286E19F9"/>
        </w:placeholder>
      </w:sdtPr>
      <w:sdtEndPr>
        <w:rPr>
          <w:rStyle w:val="DefaultParagraphFont"/>
          <w:b w:val="0"/>
          <w:i w:val="0"/>
          <w:sz w:val="28"/>
          <w:szCs w:val="24"/>
        </w:rPr>
      </w:sdtEndPr>
      <w:sdtContent>
        <w:p w:rsidR="0075620D" w:rsidRDefault="00987260" w:rsidP="00994AEC">
          <w:pPr>
            <w:ind w:firstLine="709"/>
            <w:jc w:val="center"/>
            <w:rPr>
              <w:sz w:val="24"/>
              <w:szCs w:val="24"/>
            </w:rPr>
          </w:pPr>
          <w:r>
            <w:rPr>
              <w:rStyle w:val="1"/>
            </w:rPr>
            <w:t>«Восстановление изображений нелинейными фильтрами, полученными идентификацией линейной по параметрам модели»</w:t>
          </w:r>
        </w:p>
      </w:sdtContent>
    </w:sdt>
    <w:p w:rsidR="00274622" w:rsidRPr="00191EDB" w:rsidRDefault="00274622" w:rsidP="00C4665C">
      <w:pPr>
        <w:spacing w:before="240"/>
        <w:ind w:firstLine="709"/>
        <w:jc w:val="both"/>
        <w:rPr>
          <w:sz w:val="24"/>
          <w:szCs w:val="24"/>
        </w:rPr>
      </w:pPr>
      <w:r w:rsidRPr="00191EDB">
        <w:rPr>
          <w:sz w:val="24"/>
          <w:szCs w:val="24"/>
        </w:rPr>
        <w:t xml:space="preserve">Член комиссии экспортного контроля </w:t>
      </w:r>
      <w:sdt>
        <w:sdtPr>
          <w:rPr>
            <w:rStyle w:val="3"/>
          </w:rPr>
          <w:id w:val="14648011"/>
          <w:placeholder>
            <w:docPart w:val="76CFE7DE3D5B439ABD816D84132839C5"/>
          </w:placeholder>
          <w:comboBox>
            <w:listItem w:displayText="Амосов А.П." w:value="Амосов А.П."/>
            <w:listItem w:displayText="Асланов В.С." w:value="Асланов В.С."/>
            <w:listItem w:displayText="Балакин В.Л." w:value="Балакин В.Л."/>
            <w:listItem w:displayText="Бирюк В.В." w:value="Бирюк В.В."/>
            <w:listItem w:displayText="Богданов В.М." w:value="Богданов В.М."/>
            <w:listItem w:displayText="Богданович В.И." w:value="Богданович В.И."/>
            <w:listItem w:displayText="Быстров Н.Д." w:value="Быстров Н.Д."/>
            <w:listItem w:displayText="Вислов И.П." w:value="Вислов И.П."/>
            <w:listItem w:displayText="Гречишников В.М." w:value="Гречишников В.М."/>
            <w:listItem w:displayText="Данилин А.И." w:value="Данилин А.И."/>
            <w:listItem w:displayText="Гришанов В.Н." w:value="Гришанов В.Н."/>
            <w:listItem w:displayText="Дёмин Ф.И." w:value="Дёмин Ф.И."/>
            <w:listItem w:displayText="Егорычев В.С." w:value="Егорычев В.С."/>
            <w:listItem w:displayText="Жильников Е.П." w:value="Жильников Е.П."/>
            <w:listItem w:displayText="Завершинский И.П." w:value="Завершинский И.П."/>
            <w:listItem w:displayText="Засканов В.Г." w:value="Засканов В.Г."/>
            <w:listItem w:displayText="Зрелов В.А." w:value="Зрелов В.А."/>
            <w:listItem w:displayText="Иващенко В.И." w:value="Иващенко В.И."/>
            <w:listItem w:displayText="Ишков С.А." w:value="Ишков С.А."/>
            <w:listItem w:displayText="Казанский Н.Л." w:value="Казанский Н.Л."/>
            <w:listItem w:displayText="Каргин В.Р." w:value="Каргин В.Р."/>
            <w:listItem w:displayText="Кирпичёв В.А." w:value="Кирпичёв В.А."/>
            <w:listItem w:displayText="Комаров В.А." w:value="Комаров В.А."/>
            <w:listItem w:displayText="Коптев А.Н." w:value="Коптев А.Н."/>
            <w:listItem w:displayText="Крючков А.Н." w:value="Крючков А.Н."/>
            <w:listItem w:displayText="Кудрявцев И.А." w:value="Кудрявцев И.А."/>
            <w:listItem w:displayText="Куренков В.И." w:value="Куренков В.И."/>
            <w:listItem w:displayText="Любимов В.В." w:value="Любимов В.В."/>
            <w:listItem w:displayText="Меркулова Л.П." w:value="Меркулова Л.П."/>
            <w:listItem w:displayText="Морозов В.В." w:value="Морозов В.В."/>
            <w:listItem w:displayText="Нестеров А.Ю." w:value="Нестеров А.Ю."/>
            <w:listItem w:displayText="Османкин Н.Н." w:value="Османкин Н.Н."/>
            <w:listItem w:displayText="Павельев В.С." w:value="Павельев В.С."/>
            <w:listItem w:displayText="Павлов О.В." w:value="Павлов О.В."/>
            <w:listItem w:displayText="Павлов В.Ф." w:value="Павлов В.Ф."/>
            <w:listItem w:displayText="Первышин А.Н." w:value="Первышин А.Н."/>
            <w:listItem w:displayText="Пиганов М.Н." w:value="Пиганов М.Н."/>
            <w:listItem w:displayText="Платонов И.А." w:value="Платонов И.А."/>
            <w:listItem w:displayText="Попов И.П." w:value="Попов И.П."/>
            <w:listItem w:displayText="Проничев Н.Д." w:value="Проничев Н.Д."/>
            <w:listItem w:displayText="Прохоров С.А." w:value="Прохоров С.А."/>
            <w:listItem w:displayText="Романенко В.А." w:value="Романенко В.А."/>
            <w:listItem w:displayText="Салмин В.В." w:value="Салмин В.В."/>
            <w:listItem w:displayText="Сергеев В.В." w:value="Сергеев В.В."/>
            <w:listItem w:displayText="Скуратов Д.Л." w:value="Скуратов Д.Л."/>
            <w:listItem w:displayText="Соснина Т.Н." w:value="Соснина Т.Н."/>
            <w:listItem w:displayText="Тимбай И.А." w:value="Тимбай И.А."/>
            <w:listItem w:displayText="Фурсов В.А." w:value="Фурсов В.А."/>
          </w:comboBox>
        </w:sdtPr>
        <w:sdtEndPr>
          <w:rPr>
            <w:rStyle w:val="DefaultParagraphFont"/>
            <w:i w:val="0"/>
            <w:sz w:val="28"/>
          </w:rPr>
        </w:sdtEndPr>
        <w:sdtContent>
          <w:r w:rsidR="00987260">
            <w:rPr>
              <w:rStyle w:val="3"/>
            </w:rPr>
            <w:t>Прохоров С.А.</w:t>
          </w:r>
        </w:sdtContent>
      </w:sdt>
      <w:r w:rsidR="001D05DE">
        <w:rPr>
          <w:sz w:val="24"/>
          <w:szCs w:val="24"/>
        </w:rPr>
        <w:t xml:space="preserve"> </w:t>
      </w:r>
      <w:r w:rsidRPr="00191EDB">
        <w:rPr>
          <w:sz w:val="24"/>
          <w:szCs w:val="24"/>
        </w:rPr>
        <w:t>провел идентификацию информации, предполагаемой к передаче в рамках заявленного мероприятия.</w:t>
      </w:r>
    </w:p>
    <w:p w:rsidR="00274622" w:rsidRPr="00191EDB" w:rsidRDefault="00274622" w:rsidP="00603015">
      <w:pPr>
        <w:ind w:firstLine="709"/>
        <w:jc w:val="both"/>
        <w:rPr>
          <w:sz w:val="24"/>
          <w:szCs w:val="24"/>
        </w:rPr>
      </w:pPr>
      <w:r w:rsidRPr="00191EDB">
        <w:rPr>
          <w:sz w:val="24"/>
          <w:szCs w:val="24"/>
        </w:rPr>
        <w:t>При этом проанализированы Контрольные списки и изменения к ним, утвержденные Указами</w:t>
      </w:r>
      <w:r w:rsidR="007F40FA" w:rsidRPr="00191EDB">
        <w:rPr>
          <w:sz w:val="24"/>
          <w:szCs w:val="24"/>
        </w:rPr>
        <w:t xml:space="preserve"> Президента РФ</w:t>
      </w:r>
      <w:r w:rsidR="001D05DE">
        <w:rPr>
          <w:sz w:val="24"/>
          <w:szCs w:val="24"/>
        </w:rPr>
        <w:t xml:space="preserve"> </w:t>
      </w:r>
      <w:r w:rsidR="007F40FA" w:rsidRPr="00191EDB">
        <w:rPr>
          <w:sz w:val="24"/>
          <w:szCs w:val="24"/>
        </w:rPr>
        <w:t>от 14</w:t>
      </w:r>
      <w:r w:rsidR="00877E39" w:rsidRPr="00191EDB">
        <w:rPr>
          <w:sz w:val="24"/>
          <w:szCs w:val="24"/>
        </w:rPr>
        <w:t xml:space="preserve"> </w:t>
      </w:r>
      <w:r w:rsidR="007F40FA" w:rsidRPr="00191EDB">
        <w:rPr>
          <w:sz w:val="24"/>
          <w:szCs w:val="24"/>
        </w:rPr>
        <w:t>февраля</w:t>
      </w:r>
      <w:r w:rsidR="00877E39" w:rsidRPr="00191EDB">
        <w:rPr>
          <w:sz w:val="24"/>
          <w:szCs w:val="24"/>
        </w:rPr>
        <w:t xml:space="preserve"> </w:t>
      </w:r>
      <w:r w:rsidR="007F40FA" w:rsidRPr="00191EDB">
        <w:rPr>
          <w:sz w:val="24"/>
          <w:szCs w:val="24"/>
        </w:rPr>
        <w:t xml:space="preserve">1996 </w:t>
      </w:r>
      <w:r w:rsidR="001D05DE">
        <w:rPr>
          <w:sz w:val="24"/>
          <w:szCs w:val="24"/>
        </w:rPr>
        <w:t xml:space="preserve">года </w:t>
      </w:r>
      <w:r w:rsidR="007F40FA" w:rsidRPr="00191EDB">
        <w:rPr>
          <w:sz w:val="24"/>
          <w:szCs w:val="24"/>
        </w:rPr>
        <w:t xml:space="preserve">№ 202, </w:t>
      </w:r>
      <w:r w:rsidR="00877E39" w:rsidRPr="00191EDB">
        <w:rPr>
          <w:sz w:val="24"/>
          <w:szCs w:val="24"/>
        </w:rPr>
        <w:t>от</w:t>
      </w:r>
      <w:r w:rsidR="001D05DE">
        <w:rPr>
          <w:sz w:val="24"/>
          <w:szCs w:val="24"/>
        </w:rPr>
        <w:t xml:space="preserve"> 08 августа 2001 года </w:t>
      </w:r>
      <w:r w:rsidR="007F40FA" w:rsidRPr="00191EDB">
        <w:rPr>
          <w:sz w:val="24"/>
          <w:szCs w:val="24"/>
        </w:rPr>
        <w:t>№</w:t>
      </w:r>
      <w:r w:rsidR="008C5EFD">
        <w:rPr>
          <w:sz w:val="24"/>
          <w:szCs w:val="24"/>
        </w:rPr>
        <w:t xml:space="preserve"> 1005, от </w:t>
      </w:r>
      <w:r w:rsidR="001D05DE">
        <w:rPr>
          <w:sz w:val="24"/>
          <w:szCs w:val="24"/>
        </w:rPr>
        <w:t xml:space="preserve">28 августа 2001 года </w:t>
      </w:r>
      <w:r w:rsidR="007F40FA" w:rsidRPr="00191EDB">
        <w:rPr>
          <w:sz w:val="24"/>
          <w:szCs w:val="24"/>
        </w:rPr>
        <w:t>№ 1082, от 14 января 2003</w:t>
      </w:r>
      <w:r w:rsidR="00877E39" w:rsidRPr="00191EDB">
        <w:rPr>
          <w:sz w:val="24"/>
          <w:szCs w:val="24"/>
        </w:rPr>
        <w:t xml:space="preserve"> </w:t>
      </w:r>
      <w:r w:rsidR="001D05DE">
        <w:rPr>
          <w:sz w:val="24"/>
          <w:szCs w:val="24"/>
        </w:rPr>
        <w:t xml:space="preserve">года </w:t>
      </w:r>
      <w:r w:rsidR="007F40FA" w:rsidRPr="00191EDB">
        <w:rPr>
          <w:sz w:val="24"/>
          <w:szCs w:val="24"/>
        </w:rPr>
        <w:t>№ 36, от</w:t>
      </w:r>
      <w:r w:rsidR="001D05DE">
        <w:rPr>
          <w:sz w:val="24"/>
          <w:szCs w:val="24"/>
        </w:rPr>
        <w:t xml:space="preserve"> </w:t>
      </w:r>
      <w:r w:rsidR="007F40FA" w:rsidRPr="00191EDB">
        <w:rPr>
          <w:sz w:val="24"/>
          <w:szCs w:val="24"/>
        </w:rPr>
        <w:t>20 августа</w:t>
      </w:r>
      <w:r w:rsidR="001D05DE">
        <w:rPr>
          <w:sz w:val="24"/>
          <w:szCs w:val="24"/>
        </w:rPr>
        <w:t xml:space="preserve"> 2007 года </w:t>
      </w:r>
      <w:r w:rsidR="007F40FA" w:rsidRPr="00191EDB">
        <w:rPr>
          <w:sz w:val="24"/>
          <w:szCs w:val="24"/>
        </w:rPr>
        <w:t>№ 1083, от 17 декабря</w:t>
      </w:r>
      <w:r w:rsidR="00877E39" w:rsidRPr="00191EDB">
        <w:rPr>
          <w:sz w:val="24"/>
          <w:szCs w:val="24"/>
        </w:rPr>
        <w:t xml:space="preserve"> </w:t>
      </w:r>
      <w:r w:rsidR="001D05DE">
        <w:rPr>
          <w:sz w:val="24"/>
          <w:szCs w:val="24"/>
        </w:rPr>
        <w:t xml:space="preserve">2011 года </w:t>
      </w:r>
      <w:r w:rsidR="007F40FA" w:rsidRPr="00191EDB">
        <w:rPr>
          <w:sz w:val="24"/>
          <w:szCs w:val="24"/>
        </w:rPr>
        <w:t>№ 1661.</w:t>
      </w:r>
    </w:p>
    <w:p w:rsidR="00F362C3" w:rsidRPr="00191EDB" w:rsidRDefault="00F362C3" w:rsidP="00603015">
      <w:pPr>
        <w:spacing w:after="240"/>
        <w:ind w:firstLine="709"/>
        <w:jc w:val="both"/>
        <w:rPr>
          <w:sz w:val="24"/>
          <w:szCs w:val="24"/>
        </w:rPr>
      </w:pPr>
      <w:r w:rsidRPr="00191EDB">
        <w:rPr>
          <w:sz w:val="24"/>
          <w:szCs w:val="24"/>
        </w:rPr>
        <w:t>В результате сопоставления установлено:</w:t>
      </w:r>
    </w:p>
    <w:p w:rsidR="00F362C3" w:rsidRPr="00191EDB" w:rsidRDefault="00F362C3" w:rsidP="00671405">
      <w:pPr>
        <w:pStyle w:val="ListParagraph"/>
        <w:numPr>
          <w:ilvl w:val="0"/>
          <w:numId w:val="4"/>
        </w:numPr>
        <w:spacing w:after="240"/>
        <w:ind w:left="0" w:firstLine="709"/>
        <w:jc w:val="both"/>
        <w:rPr>
          <w:sz w:val="24"/>
          <w:szCs w:val="24"/>
        </w:rPr>
      </w:pPr>
      <w:r w:rsidRPr="00191EDB">
        <w:rPr>
          <w:sz w:val="24"/>
          <w:szCs w:val="24"/>
        </w:rPr>
        <w:t>Представленный материал не</w:t>
      </w:r>
      <w:r w:rsidR="0025134F" w:rsidRPr="00191EDB">
        <w:rPr>
          <w:sz w:val="24"/>
          <w:szCs w:val="24"/>
        </w:rPr>
        <w:t xml:space="preserve"> </w:t>
      </w:r>
      <w:r w:rsidRPr="00191EDB">
        <w:rPr>
          <w:sz w:val="24"/>
          <w:szCs w:val="24"/>
        </w:rPr>
        <w:t>входит в контрольные списки товаров и технологий, которые в силу своих особенностей и свойств могут внести существенный вклад в создание оружия массового поражения, средств его доставки, иных видов вооружения и военной техники, а также могут быть ос</w:t>
      </w:r>
      <w:r w:rsidR="00C4665C">
        <w:rPr>
          <w:sz w:val="24"/>
          <w:szCs w:val="24"/>
        </w:rPr>
        <w:t>обо опасны в части подготовки и</w:t>
      </w:r>
      <w:r w:rsidRPr="00191EDB">
        <w:rPr>
          <w:sz w:val="24"/>
          <w:szCs w:val="24"/>
        </w:rPr>
        <w:t>(или) совершения террористических актов.</w:t>
      </w:r>
    </w:p>
    <w:p w:rsidR="00877E39" w:rsidRPr="00191EDB" w:rsidRDefault="00F362C3" w:rsidP="003636D1">
      <w:pPr>
        <w:pStyle w:val="ListParagraph"/>
        <w:numPr>
          <w:ilvl w:val="0"/>
          <w:numId w:val="4"/>
        </w:numPr>
        <w:spacing w:before="240"/>
        <w:ind w:left="0" w:firstLine="709"/>
        <w:jc w:val="both"/>
        <w:rPr>
          <w:sz w:val="24"/>
          <w:szCs w:val="24"/>
          <w:u w:val="single"/>
        </w:rPr>
      </w:pPr>
      <w:r w:rsidRPr="00191EDB">
        <w:rPr>
          <w:sz w:val="24"/>
          <w:szCs w:val="24"/>
        </w:rPr>
        <w:t>Конечным пользователем передаваемой информации являются</w:t>
      </w:r>
      <w:r w:rsidR="00097AB0">
        <w:rPr>
          <w:sz w:val="24"/>
          <w:szCs w:val="24"/>
        </w:rPr>
        <w:t xml:space="preserve"> </w:t>
      </w:r>
      <w:r w:rsidRPr="00191EDB">
        <w:rPr>
          <w:sz w:val="24"/>
          <w:szCs w:val="24"/>
        </w:rPr>
        <w:t xml:space="preserve"> </w:t>
      </w:r>
      <w:sdt>
        <w:sdtPr>
          <w:rPr>
            <w:rStyle w:val="3"/>
          </w:rPr>
          <w:id w:val="17704755"/>
          <w:lock w:val="sdtLocked"/>
          <w:placeholder>
            <w:docPart w:val="8E56C523D7384C8F9F81780F60D886CA"/>
          </w:placeholder>
          <w:comboBox>
            <w:listItem w:displayText="заказчики работ" w:value="заказчики работ"/>
            <w:listItem w:displayText="конкурсная комиссия" w:value="конкурсная комиссия"/>
            <w:listItem w:displayText="посетители выставки" w:value="посетители выставки"/>
            <w:listItem w:displayText="посетители сайта" w:value="посетители сайта"/>
            <w:listItem w:displayText="студенты СГАУ" w:value="студенты СГАУ"/>
            <w:listItem w:displayText="читатели издания" w:value="читатели издания"/>
          </w:comboBox>
        </w:sdtPr>
        <w:sdtEndPr>
          <w:rPr>
            <w:rStyle w:val="DefaultParagraphFont"/>
            <w:i w:val="0"/>
            <w:sz w:val="28"/>
            <w:szCs w:val="24"/>
          </w:rPr>
        </w:sdtEndPr>
        <w:sdtContent>
          <w:r w:rsidR="00987260">
            <w:rPr>
              <w:rStyle w:val="3"/>
            </w:rPr>
            <w:t>читатели издания</w:t>
          </w:r>
        </w:sdtContent>
      </w:sdt>
      <w:r w:rsidR="00DE0A55">
        <w:rPr>
          <w:rStyle w:val="3"/>
        </w:rPr>
        <w:t>.</w:t>
      </w:r>
    </w:p>
    <w:p w:rsidR="00877E39" w:rsidRPr="00191EDB" w:rsidRDefault="00877E39" w:rsidP="003636D1">
      <w:pPr>
        <w:spacing w:before="480"/>
        <w:rPr>
          <w:sz w:val="24"/>
          <w:szCs w:val="24"/>
        </w:rPr>
      </w:pPr>
      <w:r w:rsidRPr="00191EDB">
        <w:rPr>
          <w:sz w:val="24"/>
          <w:szCs w:val="24"/>
        </w:rPr>
        <w:t>Эксперт,</w:t>
      </w:r>
    </w:p>
    <w:p w:rsidR="00877E39" w:rsidRPr="00191EDB" w:rsidRDefault="00877E39" w:rsidP="00877E39">
      <w:pPr>
        <w:rPr>
          <w:sz w:val="24"/>
          <w:szCs w:val="24"/>
        </w:rPr>
      </w:pPr>
      <w:r w:rsidRPr="00191EDB">
        <w:rPr>
          <w:sz w:val="24"/>
          <w:szCs w:val="24"/>
        </w:rPr>
        <w:t xml:space="preserve">член комиссии экспортного контроля </w:t>
      </w:r>
      <w:r w:rsidR="006A0917">
        <w:rPr>
          <w:sz w:val="24"/>
          <w:szCs w:val="24"/>
        </w:rPr>
        <w:t xml:space="preserve">              </w:t>
      </w:r>
      <w:r w:rsidR="00A63E02">
        <w:rPr>
          <w:sz w:val="24"/>
          <w:szCs w:val="24"/>
        </w:rPr>
        <w:t xml:space="preserve">      </w:t>
      </w:r>
      <w:r w:rsidR="006A0917">
        <w:rPr>
          <w:sz w:val="24"/>
          <w:szCs w:val="24"/>
        </w:rPr>
        <w:t xml:space="preserve">__________________   </w:t>
      </w:r>
      <w:sdt>
        <w:sdtPr>
          <w:rPr>
            <w:rStyle w:val="4"/>
          </w:rPr>
          <w:id w:val="17704762"/>
          <w:placeholder>
            <w:docPart w:val="5CC9039CA6C649F48AF04373996BE2B0"/>
          </w:placeholder>
          <w:comboBox>
            <w:listItem w:displayText="Амосов А.П." w:value="Амосов А.П."/>
            <w:listItem w:displayText="Асланов В.С." w:value="Асланов В.С."/>
            <w:listItem w:displayText="Балакин В.Л." w:value="Балакин В.Л."/>
            <w:listItem w:displayText="Бирюк В.В." w:value="Бирюк В.В."/>
            <w:listItem w:displayText="Богданов В.М." w:value="Богданов В.М."/>
            <w:listItem w:displayText="Богданович В.И." w:value="Богданович В.И."/>
            <w:listItem w:displayText="Быстров Н.Д." w:value="Быстров Н.Д."/>
            <w:listItem w:displayText="Вислов И.П." w:value="Вислов И.П."/>
            <w:listItem w:displayText="Гречишников В.М." w:value="Гречишников В.М."/>
            <w:listItem w:displayText="Гришанов В.Н." w:value="Гришанов В.Н."/>
            <w:listItem w:displayText="Данилин А.И." w:value="Данилин А.И."/>
            <w:listItem w:displayText="Дёмин Ф.И." w:value="Дёмин Ф.И."/>
            <w:listItem w:displayText="Егорычев В.С." w:value="Егорычев В.С."/>
            <w:listItem w:displayText="Жильников Е.П." w:value="Жильников Е.П."/>
            <w:listItem w:displayText="Завершинский И.П." w:value="Завершинский И.П."/>
            <w:listItem w:displayText="Засканов В.Г." w:value="Засканов В.Г."/>
            <w:listItem w:displayText="Зрелов В.А." w:value="Зрелов В.А."/>
            <w:listItem w:displayText="Иващенко В.И." w:value="Иващенко В.И."/>
            <w:listItem w:displayText="Ишков С.А." w:value="Ишков С.А."/>
            <w:listItem w:displayText="Казанский Н.Л." w:value="Казанский Н.Л."/>
            <w:listItem w:displayText="Каргин В.Р." w:value="Каргин В.Р."/>
            <w:listItem w:displayText="Кирпичёв В.А." w:value="Кирпичёв В.А."/>
            <w:listItem w:displayText="Комаров В.А." w:value="Комаров В.А."/>
            <w:listItem w:displayText="Коптев А.Н." w:value="Коптев А.Н."/>
            <w:listItem w:displayText="Крючков А.Н." w:value="Крючков А.Н."/>
            <w:listItem w:displayText="Кудрявцев И.А." w:value="Кудрявцев И.А."/>
            <w:listItem w:displayText="Куренков В.И." w:value="Куренков В.И."/>
            <w:listItem w:displayText="Любимов В.В." w:value="Любимов В.В."/>
            <w:listItem w:displayText="Меркулова Л.П." w:value="Меркулова Л.П."/>
            <w:listItem w:displayText="Морозов В.В." w:value="Морозов В.В."/>
            <w:listItem w:displayText="Нестеров А.Ю." w:value="Нестеров А.Ю."/>
            <w:listItem w:displayText="Османкин Н.Н." w:value="Османкин Н.Н."/>
            <w:listItem w:displayText="Павельев В.С." w:value="Павельев В.С."/>
            <w:listItem w:displayText="Павлов В.Ф." w:value="Павлов В.Ф."/>
            <w:listItem w:displayText="Павлов О.В." w:value="Павлов О.В."/>
            <w:listItem w:displayText="Первышин А.Н." w:value="Первышин А.Н."/>
            <w:listItem w:displayText="Пиганов М.Н." w:value="Пиганов М.Н."/>
            <w:listItem w:displayText="Платонов И.А." w:value="Платонов И.А."/>
            <w:listItem w:displayText="Попов И.П." w:value="Попов И.П."/>
            <w:listItem w:displayText="Проничев Н.Д." w:value="Проничев Н.Д."/>
            <w:listItem w:displayText="Прохоров С.А." w:value="Прохоров С.А."/>
            <w:listItem w:displayText="Романенко В.А." w:value="Романенко В.А."/>
            <w:listItem w:displayText="Салмин В.В." w:value="Салмин В.В."/>
            <w:listItem w:displayText="Сергеев В.В." w:value="Сергеев В.В."/>
            <w:listItem w:displayText="Скуратов Д.Л." w:value="Скуратов Д.Л."/>
            <w:listItem w:displayText="Соснина Т.Н." w:value="Соснина Т.Н."/>
            <w:listItem w:displayText="Тимбай И.А." w:value="Тимбай И.А."/>
            <w:listItem w:displayText="Фурсов В.А." w:value="Фурсов В.А."/>
          </w:comboBox>
        </w:sdtPr>
        <w:sdtEndPr>
          <w:rPr>
            <w:rStyle w:val="DefaultParagraphFont"/>
            <w:sz w:val="28"/>
          </w:rPr>
        </w:sdtEndPr>
        <w:sdtContent>
          <w:r w:rsidR="00987260">
            <w:rPr>
              <w:rStyle w:val="4"/>
            </w:rPr>
            <w:t>Прохоров С.А.</w:t>
          </w:r>
        </w:sdtContent>
      </w:sdt>
    </w:p>
    <w:p w:rsidR="00877E39" w:rsidRDefault="00877E39" w:rsidP="00877E39">
      <w:pPr>
        <w:rPr>
          <w:sz w:val="20"/>
          <w:szCs w:val="20"/>
        </w:rPr>
      </w:pPr>
      <w:r w:rsidRPr="00191EDB">
        <w:rPr>
          <w:sz w:val="24"/>
          <w:szCs w:val="24"/>
        </w:rPr>
        <w:t xml:space="preserve">                                                                         </w:t>
      </w:r>
      <w:r w:rsidR="008A5F35" w:rsidRPr="00191EDB">
        <w:rPr>
          <w:sz w:val="24"/>
          <w:szCs w:val="24"/>
        </w:rPr>
        <w:t xml:space="preserve">     </w:t>
      </w:r>
      <w:r w:rsidRPr="00191EDB">
        <w:rPr>
          <w:sz w:val="24"/>
          <w:szCs w:val="24"/>
        </w:rPr>
        <w:t xml:space="preserve">  </w:t>
      </w:r>
      <w:r w:rsidR="006A0917">
        <w:rPr>
          <w:sz w:val="24"/>
          <w:szCs w:val="24"/>
        </w:rPr>
        <w:t xml:space="preserve">           </w:t>
      </w:r>
      <w:r w:rsidR="00C4665C">
        <w:rPr>
          <w:sz w:val="24"/>
          <w:szCs w:val="24"/>
        </w:rPr>
        <w:t xml:space="preserve">  </w:t>
      </w:r>
      <w:r w:rsidR="006A0917">
        <w:rPr>
          <w:sz w:val="24"/>
          <w:szCs w:val="24"/>
        </w:rPr>
        <w:t xml:space="preserve"> </w:t>
      </w:r>
      <w:r w:rsidR="008A5F35" w:rsidRPr="006A0917">
        <w:rPr>
          <w:sz w:val="24"/>
          <w:szCs w:val="24"/>
        </w:rPr>
        <w:t>(</w:t>
      </w:r>
      <w:r w:rsidR="008A5F35" w:rsidRPr="006A0917">
        <w:rPr>
          <w:sz w:val="20"/>
          <w:szCs w:val="20"/>
        </w:rPr>
        <w:t>подпись)</w:t>
      </w:r>
    </w:p>
    <w:p w:rsidR="00C31530" w:rsidRDefault="00C31530" w:rsidP="00877E39">
      <w:pPr>
        <w:rPr>
          <w:sz w:val="20"/>
          <w:szCs w:val="20"/>
        </w:rPr>
      </w:pPr>
    </w:p>
    <w:p w:rsidR="008C5EFD" w:rsidRDefault="008C5EFD" w:rsidP="00877E39">
      <w:pPr>
        <w:rPr>
          <w:sz w:val="20"/>
          <w:szCs w:val="20"/>
        </w:rPr>
      </w:pPr>
    </w:p>
    <w:p w:rsidR="008C5EFD" w:rsidRPr="006A0917" w:rsidRDefault="008C5EFD" w:rsidP="00877E39">
      <w:pPr>
        <w:rPr>
          <w:sz w:val="24"/>
          <w:szCs w:val="24"/>
        </w:rPr>
      </w:pPr>
    </w:p>
    <w:sectPr w:rsidR="008C5EFD" w:rsidRPr="006A0917" w:rsidSect="008C5EFD">
      <w:pgSz w:w="11906" w:h="16838"/>
      <w:pgMar w:top="709" w:right="849" w:bottom="760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1BC" w:rsidRDefault="009D41BC">
      <w:r>
        <w:separator/>
      </w:r>
    </w:p>
  </w:endnote>
  <w:endnote w:type="continuationSeparator" w:id="0">
    <w:p w:rsidR="009D41BC" w:rsidRDefault="009D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1BC" w:rsidRDefault="009D41BC">
      <w:r>
        <w:separator/>
      </w:r>
    </w:p>
  </w:footnote>
  <w:footnote w:type="continuationSeparator" w:id="0">
    <w:p w:rsidR="009D41BC" w:rsidRDefault="009D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6B4A"/>
    <w:multiLevelType w:val="hybridMultilevel"/>
    <w:tmpl w:val="6CDA5EF8"/>
    <w:lvl w:ilvl="0" w:tplc="35460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311"/>
    <w:multiLevelType w:val="hybridMultilevel"/>
    <w:tmpl w:val="B16AB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0173"/>
    <w:multiLevelType w:val="hybridMultilevel"/>
    <w:tmpl w:val="BB96EF7C"/>
    <w:lvl w:ilvl="0" w:tplc="8AAC66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A2B79E3"/>
    <w:multiLevelType w:val="hybridMultilevel"/>
    <w:tmpl w:val="B792E220"/>
    <w:lvl w:ilvl="0" w:tplc="3546071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3090FC2"/>
    <w:multiLevelType w:val="hybridMultilevel"/>
    <w:tmpl w:val="521C5E20"/>
    <w:lvl w:ilvl="0" w:tplc="D5A0E150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77133"/>
    <w:multiLevelType w:val="hybridMultilevel"/>
    <w:tmpl w:val="E9A85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B34D28"/>
    <w:multiLevelType w:val="hybridMultilevel"/>
    <w:tmpl w:val="58AE9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D96D08"/>
    <w:multiLevelType w:val="hybridMultilevel"/>
    <w:tmpl w:val="35183F8E"/>
    <w:lvl w:ilvl="0" w:tplc="35460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6D64"/>
    <w:multiLevelType w:val="hybridMultilevel"/>
    <w:tmpl w:val="E190F55E"/>
    <w:lvl w:ilvl="0" w:tplc="16CCF2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ZdHTHcRjeksGeYe+MjiUK9X48q4=" w:salt="XGpV+nfsjJL0ssy62n031Q=="/>
  <w:defaultTabStop w:val="284"/>
  <w:drawingGridHorizontalSpacing w:val="140"/>
  <w:drawingGridVerticalSpacing w:val="381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60"/>
    <w:rsid w:val="00057AB7"/>
    <w:rsid w:val="00061742"/>
    <w:rsid w:val="00074F9D"/>
    <w:rsid w:val="000803AA"/>
    <w:rsid w:val="00097AB0"/>
    <w:rsid w:val="000C1AF3"/>
    <w:rsid w:val="000C65EC"/>
    <w:rsid w:val="00107976"/>
    <w:rsid w:val="00136BDF"/>
    <w:rsid w:val="00155126"/>
    <w:rsid w:val="0015611E"/>
    <w:rsid w:val="00167BED"/>
    <w:rsid w:val="00184F9F"/>
    <w:rsid w:val="001852D5"/>
    <w:rsid w:val="00191EDB"/>
    <w:rsid w:val="0019257A"/>
    <w:rsid w:val="001A150A"/>
    <w:rsid w:val="001D05DE"/>
    <w:rsid w:val="001D743B"/>
    <w:rsid w:val="00202F4B"/>
    <w:rsid w:val="002315E4"/>
    <w:rsid w:val="0024297C"/>
    <w:rsid w:val="002430ED"/>
    <w:rsid w:val="002466F5"/>
    <w:rsid w:val="0025134F"/>
    <w:rsid w:val="00254520"/>
    <w:rsid w:val="00274622"/>
    <w:rsid w:val="00274876"/>
    <w:rsid w:val="00277856"/>
    <w:rsid w:val="002A0377"/>
    <w:rsid w:val="002B6C6B"/>
    <w:rsid w:val="002C1B45"/>
    <w:rsid w:val="002D26F0"/>
    <w:rsid w:val="003018AE"/>
    <w:rsid w:val="003040CD"/>
    <w:rsid w:val="00310BAF"/>
    <w:rsid w:val="00320ACE"/>
    <w:rsid w:val="00337248"/>
    <w:rsid w:val="0034367F"/>
    <w:rsid w:val="00355E3A"/>
    <w:rsid w:val="00356B24"/>
    <w:rsid w:val="00357C68"/>
    <w:rsid w:val="003607E7"/>
    <w:rsid w:val="003635C3"/>
    <w:rsid w:val="003636D1"/>
    <w:rsid w:val="00372755"/>
    <w:rsid w:val="003E03C3"/>
    <w:rsid w:val="003E5574"/>
    <w:rsid w:val="003E7563"/>
    <w:rsid w:val="003F73F4"/>
    <w:rsid w:val="00400615"/>
    <w:rsid w:val="004250BA"/>
    <w:rsid w:val="004340C9"/>
    <w:rsid w:val="0046194B"/>
    <w:rsid w:val="00477F82"/>
    <w:rsid w:val="004D1128"/>
    <w:rsid w:val="004E7C93"/>
    <w:rsid w:val="004F160C"/>
    <w:rsid w:val="004F222B"/>
    <w:rsid w:val="005065EB"/>
    <w:rsid w:val="00506CDB"/>
    <w:rsid w:val="00506E98"/>
    <w:rsid w:val="00516D2C"/>
    <w:rsid w:val="0053118D"/>
    <w:rsid w:val="005332EB"/>
    <w:rsid w:val="00534BE9"/>
    <w:rsid w:val="00564637"/>
    <w:rsid w:val="0058398B"/>
    <w:rsid w:val="005B73A2"/>
    <w:rsid w:val="005F17AC"/>
    <w:rsid w:val="00603015"/>
    <w:rsid w:val="00603414"/>
    <w:rsid w:val="006120CD"/>
    <w:rsid w:val="006266F6"/>
    <w:rsid w:val="006318E1"/>
    <w:rsid w:val="00643976"/>
    <w:rsid w:val="00655437"/>
    <w:rsid w:val="00662017"/>
    <w:rsid w:val="006638A1"/>
    <w:rsid w:val="00671405"/>
    <w:rsid w:val="00675770"/>
    <w:rsid w:val="006879CA"/>
    <w:rsid w:val="006A0917"/>
    <w:rsid w:val="006A6348"/>
    <w:rsid w:val="006B0B78"/>
    <w:rsid w:val="006D383F"/>
    <w:rsid w:val="006E3EE5"/>
    <w:rsid w:val="006E6141"/>
    <w:rsid w:val="007179AE"/>
    <w:rsid w:val="00722A66"/>
    <w:rsid w:val="00727B42"/>
    <w:rsid w:val="00743F42"/>
    <w:rsid w:val="0075620D"/>
    <w:rsid w:val="00770D63"/>
    <w:rsid w:val="0078489B"/>
    <w:rsid w:val="007C3A39"/>
    <w:rsid w:val="007E6951"/>
    <w:rsid w:val="007F0B03"/>
    <w:rsid w:val="007F40FA"/>
    <w:rsid w:val="007F55D1"/>
    <w:rsid w:val="008077D2"/>
    <w:rsid w:val="008661B2"/>
    <w:rsid w:val="00867063"/>
    <w:rsid w:val="00877E39"/>
    <w:rsid w:val="008A5F35"/>
    <w:rsid w:val="008C5EFD"/>
    <w:rsid w:val="00900FCA"/>
    <w:rsid w:val="00914CA6"/>
    <w:rsid w:val="009352D8"/>
    <w:rsid w:val="009421C3"/>
    <w:rsid w:val="00962F7A"/>
    <w:rsid w:val="00983995"/>
    <w:rsid w:val="00987260"/>
    <w:rsid w:val="0098762A"/>
    <w:rsid w:val="00994AEC"/>
    <w:rsid w:val="00997BAA"/>
    <w:rsid w:val="009C014C"/>
    <w:rsid w:val="009D41BC"/>
    <w:rsid w:val="009E7C31"/>
    <w:rsid w:val="009F2894"/>
    <w:rsid w:val="009F70E0"/>
    <w:rsid w:val="00A10E50"/>
    <w:rsid w:val="00A134BF"/>
    <w:rsid w:val="00A24A4E"/>
    <w:rsid w:val="00A300F6"/>
    <w:rsid w:val="00A3277E"/>
    <w:rsid w:val="00A36388"/>
    <w:rsid w:val="00A36A38"/>
    <w:rsid w:val="00A53244"/>
    <w:rsid w:val="00A63E02"/>
    <w:rsid w:val="00A80A88"/>
    <w:rsid w:val="00A92E3E"/>
    <w:rsid w:val="00A945AF"/>
    <w:rsid w:val="00A95DCF"/>
    <w:rsid w:val="00AA227E"/>
    <w:rsid w:val="00AA5BF7"/>
    <w:rsid w:val="00AA6592"/>
    <w:rsid w:val="00AA7198"/>
    <w:rsid w:val="00AB0692"/>
    <w:rsid w:val="00AD4C0B"/>
    <w:rsid w:val="00AF4D62"/>
    <w:rsid w:val="00B04D64"/>
    <w:rsid w:val="00B17766"/>
    <w:rsid w:val="00B34265"/>
    <w:rsid w:val="00B44D55"/>
    <w:rsid w:val="00B60D6F"/>
    <w:rsid w:val="00B95C87"/>
    <w:rsid w:val="00BB32AE"/>
    <w:rsid w:val="00BB3E9F"/>
    <w:rsid w:val="00BB4BDA"/>
    <w:rsid w:val="00BC4241"/>
    <w:rsid w:val="00BC6452"/>
    <w:rsid w:val="00BD1E37"/>
    <w:rsid w:val="00BD5151"/>
    <w:rsid w:val="00BE1931"/>
    <w:rsid w:val="00BF335D"/>
    <w:rsid w:val="00BF59FF"/>
    <w:rsid w:val="00C31530"/>
    <w:rsid w:val="00C35868"/>
    <w:rsid w:val="00C4665C"/>
    <w:rsid w:val="00C53E84"/>
    <w:rsid w:val="00C73C70"/>
    <w:rsid w:val="00C745D8"/>
    <w:rsid w:val="00C808E3"/>
    <w:rsid w:val="00CB1E07"/>
    <w:rsid w:val="00CB4719"/>
    <w:rsid w:val="00CC73C8"/>
    <w:rsid w:val="00CD7377"/>
    <w:rsid w:val="00D07A5D"/>
    <w:rsid w:val="00D11C5C"/>
    <w:rsid w:val="00D33C54"/>
    <w:rsid w:val="00D37F31"/>
    <w:rsid w:val="00D7213F"/>
    <w:rsid w:val="00D77A92"/>
    <w:rsid w:val="00D97135"/>
    <w:rsid w:val="00DB226C"/>
    <w:rsid w:val="00DB3F32"/>
    <w:rsid w:val="00DE0A55"/>
    <w:rsid w:val="00DE49E1"/>
    <w:rsid w:val="00DF5997"/>
    <w:rsid w:val="00E03CCE"/>
    <w:rsid w:val="00E10625"/>
    <w:rsid w:val="00E16921"/>
    <w:rsid w:val="00E34754"/>
    <w:rsid w:val="00E67CAE"/>
    <w:rsid w:val="00EA3BBA"/>
    <w:rsid w:val="00EB3A21"/>
    <w:rsid w:val="00EF1435"/>
    <w:rsid w:val="00F035EA"/>
    <w:rsid w:val="00F1017C"/>
    <w:rsid w:val="00F362C3"/>
    <w:rsid w:val="00F5703F"/>
    <w:rsid w:val="00F813EA"/>
    <w:rsid w:val="00F9676E"/>
    <w:rsid w:val="00FB5DB0"/>
    <w:rsid w:val="00FB6B61"/>
    <w:rsid w:val="00FD2CCA"/>
    <w:rsid w:val="00FF33D2"/>
    <w:rsid w:val="00FF6B97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E5D7F8-6734-4B47-9752-1E41F92B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435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0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43976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643976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6030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3EA"/>
    <w:rPr>
      <w:color w:val="808080"/>
    </w:rPr>
  </w:style>
  <w:style w:type="paragraph" w:styleId="BalloonText">
    <w:name w:val="Balloon Text"/>
    <w:basedOn w:val="Normal"/>
    <w:link w:val="BalloonTextChar"/>
    <w:rsid w:val="00F81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3EA"/>
    <w:rPr>
      <w:rFonts w:ascii="Tahoma" w:hAnsi="Tahoma" w:cs="Tahoma"/>
      <w:sz w:val="16"/>
      <w:szCs w:val="16"/>
    </w:rPr>
  </w:style>
  <w:style w:type="character" w:customStyle="1" w:styleId="3">
    <w:name w:val="Стиль3"/>
    <w:basedOn w:val="DefaultParagraphFont"/>
    <w:uiPriority w:val="1"/>
    <w:rsid w:val="0075620D"/>
    <w:rPr>
      <w:rFonts w:ascii="Times New Roman" w:hAnsi="Times New Roman"/>
      <w:i/>
      <w:color w:val="auto"/>
      <w:sz w:val="24"/>
    </w:rPr>
  </w:style>
  <w:style w:type="character" w:customStyle="1" w:styleId="1">
    <w:name w:val="Стиль1"/>
    <w:basedOn w:val="DefaultParagraphFont"/>
    <w:uiPriority w:val="1"/>
    <w:rsid w:val="001D05DE"/>
    <w:rPr>
      <w:rFonts w:ascii="Times New Roman" w:hAnsi="Times New Roman"/>
      <w:b/>
      <w:i/>
      <w:sz w:val="24"/>
    </w:rPr>
  </w:style>
  <w:style w:type="character" w:customStyle="1" w:styleId="4">
    <w:name w:val="Стиль4"/>
    <w:basedOn w:val="DefaultParagraphFont"/>
    <w:uiPriority w:val="1"/>
    <w:rsid w:val="001D05DE"/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hi_000\Documents\MATLAB\diploma\article_finish\zakluchenie_201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6AA7282EE14BC3970890E6903C9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AA2A6-3119-4985-AE03-42A866F1896C}"/>
      </w:docPartPr>
      <w:docPartBody>
        <w:p w:rsidR="00000000" w:rsidRDefault="009C40B5">
          <w:pPr>
            <w:pStyle w:val="816AA7282EE14BC3970890E6903C94D2"/>
          </w:pPr>
          <w:r w:rsidRPr="0046194B">
            <w:rPr>
              <w:rStyle w:val="PlaceholderText"/>
              <w:i/>
              <w:color w:val="0070C0"/>
              <w:sz w:val="24"/>
              <w:szCs w:val="24"/>
            </w:rPr>
            <w:t>Выберите элемент</w:t>
          </w:r>
        </w:p>
      </w:docPartBody>
    </w:docPart>
    <w:docPart>
      <w:docPartPr>
        <w:name w:val="0AE18491806D4DB19AC73400473F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368C9-9EF0-4F16-88A8-F11265891401}"/>
      </w:docPartPr>
      <w:docPartBody>
        <w:p w:rsidR="00000000" w:rsidRDefault="009C40B5">
          <w:pPr>
            <w:pStyle w:val="0AE18491806D4DB19AC73400473F3586"/>
          </w:pPr>
          <w:r w:rsidRPr="00DB34FE">
            <w:rPr>
              <w:rStyle w:val="3"/>
              <w:color w:val="0070C0"/>
            </w:rPr>
            <w:t>Наименование издания, страна издательства, предполагаемая дата выхода публикации; название конферен</w:t>
          </w:r>
          <w:r>
            <w:rPr>
              <w:rStyle w:val="3"/>
              <w:color w:val="0070C0"/>
            </w:rPr>
            <w:t>ции (выставки), дата проведения</w:t>
          </w:r>
          <w:r w:rsidRPr="00DB34FE">
            <w:rPr>
              <w:rStyle w:val="3"/>
              <w:color w:val="0070C0"/>
            </w:rPr>
            <w:t xml:space="preserve"> </w:t>
          </w:r>
          <w:r>
            <w:rPr>
              <w:rStyle w:val="3"/>
              <w:color w:val="0070C0"/>
            </w:rPr>
            <w:t xml:space="preserve">и т.д. </w:t>
          </w:r>
          <w:r w:rsidRPr="000E053B">
            <w:rPr>
              <w:rStyle w:val="3"/>
              <w:color w:val="FF0000"/>
            </w:rPr>
            <w:t>(скопировать из экспертного</w:t>
          </w:r>
          <w:r>
            <w:rPr>
              <w:rStyle w:val="3"/>
              <w:color w:val="0070C0"/>
            </w:rPr>
            <w:t xml:space="preserve"> </w:t>
          </w:r>
          <w:r w:rsidRPr="000E053B">
            <w:rPr>
              <w:rStyle w:val="3"/>
              <w:color w:val="FF0000"/>
            </w:rPr>
            <w:t>заключени</w:t>
          </w:r>
          <w:r>
            <w:rPr>
              <w:rStyle w:val="3"/>
              <w:color w:val="FF0000"/>
            </w:rPr>
            <w:t>я)</w:t>
          </w:r>
        </w:p>
      </w:docPartBody>
    </w:docPart>
    <w:docPart>
      <w:docPartPr>
        <w:name w:val="0F70B5D31B474D5D8186099784193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64F7E-623E-44B8-84D9-2A935C766DA5}"/>
      </w:docPartPr>
      <w:docPartBody>
        <w:p w:rsidR="00000000" w:rsidRDefault="009C40B5">
          <w:pPr>
            <w:pStyle w:val="0F70B5D31B474D5D8186099784193138"/>
          </w:pPr>
          <w:r w:rsidRPr="0075620D">
            <w:rPr>
              <w:rStyle w:val="PlaceholderText"/>
              <w:i/>
              <w:color w:val="0070C0"/>
              <w:sz w:val="24"/>
              <w:szCs w:val="24"/>
            </w:rPr>
            <w:t>Выберите вид материала</w:t>
          </w:r>
        </w:p>
      </w:docPartBody>
    </w:docPart>
    <w:docPart>
      <w:docPartPr>
        <w:name w:val="5076A92267C24149B7CC5E17E2F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9DA7-4F0A-4595-9934-5922305364CA}"/>
      </w:docPartPr>
      <w:docPartBody>
        <w:p w:rsidR="00000000" w:rsidRDefault="009C40B5">
          <w:pPr>
            <w:pStyle w:val="5076A92267C24149B7CC5E17E2F58B2F"/>
          </w:pPr>
          <w:r w:rsidRPr="0075620D">
            <w:rPr>
              <w:rStyle w:val="PlaceholderText"/>
              <w:i/>
              <w:color w:val="0070C0"/>
              <w:sz w:val="24"/>
              <w:szCs w:val="24"/>
            </w:rPr>
            <w:t xml:space="preserve">Фамилия, имя, отчество автора(ов) – </w:t>
          </w:r>
          <w:r w:rsidRPr="0075620D">
            <w:rPr>
              <w:rStyle w:val="PlaceholderText"/>
              <w:i/>
              <w:color w:val="0070C0"/>
              <w:sz w:val="24"/>
              <w:szCs w:val="24"/>
            </w:rPr>
            <w:t>полностью в родительном падеже</w:t>
          </w:r>
        </w:p>
      </w:docPartBody>
    </w:docPart>
    <w:docPart>
      <w:docPartPr>
        <w:name w:val="D25F4E61D6DB4B30B1E3681A286E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FF88F-BC27-4035-A2DA-65C5E681A143}"/>
      </w:docPartPr>
      <w:docPartBody>
        <w:p w:rsidR="00000000" w:rsidRDefault="009C40B5">
          <w:pPr>
            <w:pStyle w:val="D25F4E61D6DB4B30B1E3681A286E19F9"/>
          </w:pPr>
          <w:r w:rsidRPr="001D05DE">
            <w:rPr>
              <w:b/>
              <w:i/>
              <w:color w:val="0070C0"/>
              <w:sz w:val="24"/>
              <w:szCs w:val="24"/>
            </w:rPr>
            <w:t>«</w:t>
          </w:r>
          <w:r>
            <w:rPr>
              <w:b/>
              <w:i/>
              <w:color w:val="0070C0"/>
              <w:sz w:val="24"/>
              <w:szCs w:val="24"/>
            </w:rPr>
            <w:t>Название работы на русском языке»</w:t>
          </w:r>
        </w:p>
      </w:docPartBody>
    </w:docPart>
    <w:docPart>
      <w:docPartPr>
        <w:name w:val="76CFE7DE3D5B439ABD816D841328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556A-9411-4741-84EE-C0EA603CC5FA}"/>
      </w:docPartPr>
      <w:docPartBody>
        <w:p w:rsidR="00000000" w:rsidRDefault="009C40B5">
          <w:pPr>
            <w:pStyle w:val="76CFE7DE3D5B439ABD816D84132839C5"/>
          </w:pPr>
          <w:r w:rsidRPr="001D05DE">
            <w:rPr>
              <w:rStyle w:val="PlaceholderText"/>
              <w:i/>
              <w:color w:val="0070C0"/>
              <w:sz w:val="24"/>
              <w:szCs w:val="24"/>
            </w:rPr>
            <w:t>Выберите эксперта</w:t>
          </w:r>
        </w:p>
      </w:docPartBody>
    </w:docPart>
    <w:docPart>
      <w:docPartPr>
        <w:name w:val="8E56C523D7384C8F9F81780F60D88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9B98F-696D-4043-BE5B-8C840653B661}"/>
      </w:docPartPr>
      <w:docPartBody>
        <w:p w:rsidR="00000000" w:rsidRDefault="009C40B5">
          <w:pPr>
            <w:pStyle w:val="8E56C523D7384C8F9F81780F60D886CA"/>
          </w:pPr>
          <w:r w:rsidRPr="00A3277E">
            <w:rPr>
              <w:rStyle w:val="PlaceholderText"/>
              <w:i/>
              <w:color w:val="0070C0"/>
              <w:sz w:val="24"/>
              <w:szCs w:val="24"/>
            </w:rPr>
            <w:t>Выберите элемент</w:t>
          </w:r>
        </w:p>
      </w:docPartBody>
    </w:docPart>
    <w:docPart>
      <w:docPartPr>
        <w:name w:val="5CC9039CA6C649F48AF04373996BE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B7CFC-74E3-4236-A568-C435FF2014EF}"/>
      </w:docPartPr>
      <w:docPartBody>
        <w:p w:rsidR="00000000" w:rsidRDefault="009C40B5">
          <w:pPr>
            <w:pStyle w:val="5CC9039CA6C649F48AF04373996BE2B0"/>
          </w:pPr>
          <w:r w:rsidRPr="001D05DE">
            <w:rPr>
              <w:rStyle w:val="PlaceholderText"/>
              <w:i/>
              <w:color w:val="0070C0"/>
              <w:sz w:val="24"/>
              <w:szCs w:val="24"/>
            </w:rPr>
            <w:t>Выберите эксперта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B5"/>
    <w:rsid w:val="009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AA7282EE14BC3970890E6903C94D2">
    <w:name w:val="816AA7282EE14BC3970890E6903C94D2"/>
  </w:style>
  <w:style w:type="character" w:customStyle="1" w:styleId="3">
    <w:name w:val="Стиль3"/>
    <w:basedOn w:val="DefaultParagraphFont"/>
    <w:uiPriority w:val="1"/>
    <w:rPr>
      <w:rFonts w:ascii="Times New Roman" w:hAnsi="Times New Roman"/>
      <w:i/>
      <w:color w:val="auto"/>
      <w:sz w:val="24"/>
    </w:rPr>
  </w:style>
  <w:style w:type="paragraph" w:customStyle="1" w:styleId="0AE18491806D4DB19AC73400473F3586">
    <w:name w:val="0AE18491806D4DB19AC73400473F3586"/>
  </w:style>
  <w:style w:type="paragraph" w:customStyle="1" w:styleId="0F70B5D31B474D5D8186099784193138">
    <w:name w:val="0F70B5D31B474D5D8186099784193138"/>
  </w:style>
  <w:style w:type="paragraph" w:customStyle="1" w:styleId="5076A92267C24149B7CC5E17E2F58B2F">
    <w:name w:val="5076A92267C24149B7CC5E17E2F58B2F"/>
  </w:style>
  <w:style w:type="paragraph" w:customStyle="1" w:styleId="D25F4E61D6DB4B30B1E3681A286E19F9">
    <w:name w:val="D25F4E61D6DB4B30B1E3681A286E19F9"/>
  </w:style>
  <w:style w:type="paragraph" w:customStyle="1" w:styleId="76CFE7DE3D5B439ABD816D84132839C5">
    <w:name w:val="76CFE7DE3D5B439ABD816D84132839C5"/>
  </w:style>
  <w:style w:type="paragraph" w:customStyle="1" w:styleId="8E56C523D7384C8F9F81780F60D886CA">
    <w:name w:val="8E56C523D7384C8F9F81780F60D886CA"/>
  </w:style>
  <w:style w:type="paragraph" w:customStyle="1" w:styleId="5CC9039CA6C649F48AF04373996BE2B0">
    <w:name w:val="5CC9039CA6C649F48AF04373996BE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D0907-B383-412D-A919-890B7B75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zakluchenie_2015.dotx</Template>
  <TotalTime>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36</vt:lpstr>
    </vt:vector>
  </TitlesOfParts>
  <Company>Отдел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36</dc:title>
  <dc:creator>Денис Елкин</dc:creator>
  <cp:lastModifiedBy>Денис Елкин</cp:lastModifiedBy>
  <cp:revision>1</cp:revision>
  <cp:lastPrinted>2014-10-16T10:16:00Z</cp:lastPrinted>
  <dcterms:created xsi:type="dcterms:W3CDTF">2016-04-24T20:52:00Z</dcterms:created>
  <dcterms:modified xsi:type="dcterms:W3CDTF">2016-04-24T20:57:00Z</dcterms:modified>
</cp:coreProperties>
</file>